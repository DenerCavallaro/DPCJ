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9452F" w:rsidRDefault="00C57F6A" w:rsidP="00C57F6A">
      <w:pPr>
        <w:jc w:val="center"/>
      </w:pPr>
      <w:r>
        <w:rPr>
          <w:noProof/>
        </w:rPr>
        <w:drawing>
          <wp:inline distT="0" distB="0" distL="0" distR="0" wp14:anchorId="059C51B8" wp14:editId="58F7B378">
            <wp:extent cx="2857500" cy="2857500"/>
            <wp:effectExtent l="0" t="0" r="0" b="0"/>
            <wp:docPr id="4" name="Imagem 4" descr="Resultado de imagem para análise e desenvolvimento de sistema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Resultado de imagem para análise e desenvolvimento de sistema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Default="0069452F" w:rsidP="0069452F"/>
    <w:p w:rsidR="0069452F" w:rsidRPr="00264EFB" w:rsidRDefault="0069452F" w:rsidP="0069452F">
      <w:r w:rsidRPr="00A20D4F">
        <w:rPr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4D1775A" wp14:editId="02DC9EC3">
                <wp:simplePos x="0" y="0"/>
                <wp:positionH relativeFrom="column">
                  <wp:posOffset>-687780</wp:posOffset>
                </wp:positionH>
                <wp:positionV relativeFrom="paragraph">
                  <wp:posOffset>47551</wp:posOffset>
                </wp:positionV>
                <wp:extent cx="7102549" cy="712470"/>
                <wp:effectExtent l="0" t="0" r="3175" b="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C00000"/>
                              </w:rPr>
                              <w:alias w:val="Título"/>
                              <w:tag w:val=""/>
                              <w:id w:val="-1202546390"/>
                              <w:placeholder>
                                <w:docPart w:val="CAC055C62120418D9A8D703F5004B180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69452F" w:rsidRPr="0037364C" w:rsidRDefault="00CF3395" w:rsidP="0069452F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  <w:t>DCPJ</w:t>
                                </w:r>
                                <w:r w:rsidR="00420ED2"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  <w:t xml:space="preserve"> – </w:t>
                                </w:r>
                                <w:r w:rsidR="00477AA6"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  <w:t>Ações do gladiador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D1775A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4.15pt;margin-top:3.75pt;width:559.25pt;height:56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C00000"/>
                        </w:rPr>
                        <w:alias w:val="Título"/>
                        <w:tag w:val=""/>
                        <w:id w:val="-1202546390"/>
                        <w:placeholder>
                          <w:docPart w:val="CAC055C62120418D9A8D703F5004B180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:rsidR="0069452F" w:rsidRPr="0037364C" w:rsidRDefault="00CF3395" w:rsidP="0069452F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C0000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C00000"/>
                            </w:rPr>
                            <w:t>DCPJ</w:t>
                          </w:r>
                          <w:r w:rsidR="00420ED2">
                            <w:rPr>
                              <w:rFonts w:ascii="Segoe UI" w:hAnsi="Segoe UI" w:cs="Segoe UI"/>
                              <w:color w:val="C00000"/>
                            </w:rPr>
                            <w:t xml:space="preserve"> – </w:t>
                          </w:r>
                          <w:r w:rsidR="00477AA6">
                            <w:rPr>
                              <w:rFonts w:ascii="Segoe UI" w:hAnsi="Segoe UI" w:cs="Segoe UI"/>
                              <w:color w:val="C00000"/>
                            </w:rPr>
                            <w:t>Ações do gladiador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>
      <w:r w:rsidRPr="00A20D4F">
        <w:rPr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C35F93" wp14:editId="36368836">
                <wp:simplePos x="0" y="0"/>
                <wp:positionH relativeFrom="column">
                  <wp:posOffset>-690881</wp:posOffset>
                </wp:positionH>
                <wp:positionV relativeFrom="paragraph">
                  <wp:posOffset>196850</wp:posOffset>
                </wp:positionV>
                <wp:extent cx="7102475" cy="597535"/>
                <wp:effectExtent l="0" t="0" r="3175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  <w:alias w:val="Assunto"/>
                              <w:tag w:val=""/>
                              <w:id w:val="10733926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69452F" w:rsidRPr="0037364C" w:rsidRDefault="001441C7" w:rsidP="0069452F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Versão 0.2</w:t>
                                </w:r>
                              </w:p>
                            </w:sdtContent>
                          </w:sdt>
                          <w:p w:rsidR="0069452F" w:rsidRPr="0037364C" w:rsidRDefault="0069452F" w:rsidP="0069452F">
                            <w:pPr>
                              <w:pStyle w:val="Titulodocumento"/>
                              <w:jc w:val="right"/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  <w:p w:rsidR="0069452F" w:rsidRPr="0037364C" w:rsidRDefault="0069452F" w:rsidP="0069452F">
                            <w:pPr>
                              <w:pStyle w:val="Sumrio1"/>
                              <w:jc w:val="right"/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C35F93" id="_x0000_s1027" type="#_x0000_t202" style="position:absolute;left:0;text-align:left;margin-left:-54.4pt;margin-top:15.5pt;width:559.25pt;height:4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  <w:alias w:val="Assunto"/>
                        <w:tag w:val=""/>
                        <w:id w:val="107339266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69452F" w:rsidRPr="0037364C" w:rsidRDefault="001441C7" w:rsidP="0069452F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>Versão 0.2</w:t>
                          </w:r>
                        </w:p>
                      </w:sdtContent>
                    </w:sdt>
                    <w:p w:rsidR="0069452F" w:rsidRPr="0037364C" w:rsidRDefault="0069452F" w:rsidP="0069452F">
                      <w:pPr>
                        <w:pStyle w:val="Titulodocumento"/>
                        <w:jc w:val="right"/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  <w:p w:rsidR="0069452F" w:rsidRPr="0037364C" w:rsidRDefault="0069452F" w:rsidP="0069452F">
                      <w:pPr>
                        <w:pStyle w:val="Sumrio1"/>
                        <w:jc w:val="right"/>
                        <w:rPr>
                          <w:rFonts w:ascii="Segoe UI" w:hAnsi="Segoe UI" w:cs="Segoe UI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Default="0069452F" w:rsidP="0069452F">
      <w:pPr>
        <w:tabs>
          <w:tab w:val="left" w:pos="3700"/>
        </w:tabs>
      </w:pPr>
      <w:r>
        <w:tab/>
      </w:r>
    </w:p>
    <w:p w:rsidR="0069452F" w:rsidRPr="00264EFB" w:rsidRDefault="0069452F" w:rsidP="0069452F">
      <w:pPr>
        <w:tabs>
          <w:tab w:val="left" w:pos="3700"/>
        </w:tabs>
        <w:sectPr w:rsidR="0069452F" w:rsidRPr="00264EFB">
          <w:headerReference w:type="first" r:id="rId9"/>
          <w:footerReference w:type="first" r:id="rId10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14491F" wp14:editId="56460B5E">
                <wp:simplePos x="0" y="0"/>
                <wp:positionH relativeFrom="column">
                  <wp:posOffset>-751205</wp:posOffset>
                </wp:positionH>
                <wp:positionV relativeFrom="paragraph">
                  <wp:posOffset>292100</wp:posOffset>
                </wp:positionV>
                <wp:extent cx="7269480" cy="426085"/>
                <wp:effectExtent l="0" t="0" r="762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36"/>
                              </w:rPr>
                              <w:alias w:val="Gestor"/>
                              <w:tag w:val=""/>
                              <w:id w:val="-2105568354"/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EndPr/>
                            <w:sdtContent>
                              <w:p w:rsidR="0069452F" w:rsidRPr="00CF3395" w:rsidRDefault="00CF3395" w:rsidP="0069452F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36"/>
                                  </w:rPr>
                                </w:pPr>
                                <w:r w:rsidRPr="00CF3395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36"/>
                                    <w:lang w:val="pt-PT"/>
                                  </w:rPr>
                                  <w:t>DPCJ</w:t>
                                </w:r>
                                <w:r w:rsidR="0069452F" w:rsidRPr="00CF3395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36"/>
                                    <w:lang w:val="pt-PT"/>
                                  </w:rPr>
                                  <w:t xml:space="preserve"> </w:t>
                                </w:r>
                                <w:r w:rsidR="00420ED2" w:rsidRPr="00CF3395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36"/>
                                    <w:lang w:val="pt-PT"/>
                                  </w:rPr>
                                  <w:t>–</w:t>
                                </w:r>
                                <w:r w:rsidR="0069452F" w:rsidRPr="00CF3395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36"/>
                                    <w:lang w:val="pt-PT"/>
                                  </w:rPr>
                                  <w:t xml:space="preserve"> </w:t>
                                </w:r>
                                <w:r w:rsidR="00420ED2" w:rsidRPr="00CF3395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36"/>
                                    <w:lang w:val="pt-PT"/>
                                  </w:rPr>
                                  <w:t xml:space="preserve">Documentação e </w:t>
                                </w:r>
                                <w:r w:rsidRPr="00CF3395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36"/>
                                    <w:lang w:val="pt-PT"/>
                                  </w:rPr>
                                  <w:t>Padrões de Codificação</w:t>
                                </w:r>
                                <w:r w:rsidR="00420ED2" w:rsidRPr="00CF3395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36"/>
                                    <w:lang w:val="pt-PT"/>
                                  </w:rPr>
                                  <w:t xml:space="preserve"> para Jogos</w:t>
                                </w:r>
                              </w:p>
                            </w:sdtContent>
                          </w:sdt>
                          <w:p w:rsidR="0069452F" w:rsidRDefault="0069452F" w:rsidP="0069452F">
                            <w:pPr>
                              <w:pStyle w:val="Titulodocumen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14491F" id="Text Box 4" o:spid="_x0000_s1028" type="#_x0000_t202" style="position:absolute;left:0;text-align:left;margin-left:-59.15pt;margin-top:23pt;width:572.4pt;height:3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171717" w:themeColor="background2" w:themeShade="1A"/>
                          <w:sz w:val="36"/>
                        </w:rPr>
                        <w:alias w:val="Gestor"/>
                        <w:tag w:val=""/>
                        <w:id w:val="-2105568354"/>
                        <w:dataBinding w:prefixMappings="xmlns:ns0='http://schemas.openxmlformats.org/officeDocument/2006/extended-properties' " w:xpath="/ns0:Properties[1]/ns0:Manager[1]" w:storeItemID="{6668398D-A668-4E3E-A5EB-62B293D839F1}"/>
                        <w:text/>
                      </w:sdtPr>
                      <w:sdtEndPr/>
                      <w:sdtContent>
                        <w:p w:rsidR="0069452F" w:rsidRPr="00CF3395" w:rsidRDefault="00CF3395" w:rsidP="0069452F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171717" w:themeColor="background2" w:themeShade="1A"/>
                              <w:sz w:val="36"/>
                            </w:rPr>
                          </w:pPr>
                          <w:r w:rsidRPr="00CF3395">
                            <w:rPr>
                              <w:rFonts w:ascii="Segoe UI" w:hAnsi="Segoe UI" w:cs="Segoe UI"/>
                              <w:color w:val="171717" w:themeColor="background2" w:themeShade="1A"/>
                              <w:sz w:val="36"/>
                              <w:lang w:val="pt-PT"/>
                            </w:rPr>
                            <w:t>DPCJ</w:t>
                          </w:r>
                          <w:r w:rsidR="0069452F" w:rsidRPr="00CF3395">
                            <w:rPr>
                              <w:rFonts w:ascii="Segoe UI" w:hAnsi="Segoe UI" w:cs="Segoe UI"/>
                              <w:color w:val="171717" w:themeColor="background2" w:themeShade="1A"/>
                              <w:sz w:val="36"/>
                              <w:lang w:val="pt-PT"/>
                            </w:rPr>
                            <w:t xml:space="preserve"> </w:t>
                          </w:r>
                          <w:r w:rsidR="00420ED2" w:rsidRPr="00CF3395">
                            <w:rPr>
                              <w:rFonts w:ascii="Segoe UI" w:hAnsi="Segoe UI" w:cs="Segoe UI"/>
                              <w:color w:val="171717" w:themeColor="background2" w:themeShade="1A"/>
                              <w:sz w:val="36"/>
                              <w:lang w:val="pt-PT"/>
                            </w:rPr>
                            <w:t>–</w:t>
                          </w:r>
                          <w:r w:rsidR="0069452F" w:rsidRPr="00CF3395">
                            <w:rPr>
                              <w:rFonts w:ascii="Segoe UI" w:hAnsi="Segoe UI" w:cs="Segoe UI"/>
                              <w:color w:val="171717" w:themeColor="background2" w:themeShade="1A"/>
                              <w:sz w:val="36"/>
                              <w:lang w:val="pt-PT"/>
                            </w:rPr>
                            <w:t xml:space="preserve"> </w:t>
                          </w:r>
                          <w:r w:rsidR="00420ED2" w:rsidRPr="00CF3395">
                            <w:rPr>
                              <w:rFonts w:ascii="Segoe UI" w:hAnsi="Segoe UI" w:cs="Segoe UI"/>
                              <w:color w:val="171717" w:themeColor="background2" w:themeShade="1A"/>
                              <w:sz w:val="36"/>
                              <w:lang w:val="pt-PT"/>
                            </w:rPr>
                            <w:t xml:space="preserve">Documentação e </w:t>
                          </w:r>
                          <w:r w:rsidRPr="00CF3395">
                            <w:rPr>
                              <w:rFonts w:ascii="Segoe UI" w:hAnsi="Segoe UI" w:cs="Segoe UI"/>
                              <w:color w:val="171717" w:themeColor="background2" w:themeShade="1A"/>
                              <w:sz w:val="36"/>
                              <w:lang w:val="pt-PT"/>
                            </w:rPr>
                            <w:t>Padrões de Codificação</w:t>
                          </w:r>
                          <w:r w:rsidR="00420ED2" w:rsidRPr="00CF3395">
                            <w:rPr>
                              <w:rFonts w:ascii="Segoe UI" w:hAnsi="Segoe UI" w:cs="Segoe UI"/>
                              <w:color w:val="171717" w:themeColor="background2" w:themeShade="1A"/>
                              <w:sz w:val="36"/>
                              <w:lang w:val="pt-PT"/>
                            </w:rPr>
                            <w:t xml:space="preserve"> para Jogos</w:t>
                          </w:r>
                        </w:p>
                      </w:sdtContent>
                    </w:sdt>
                    <w:p w:rsidR="0069452F" w:rsidRDefault="0069452F" w:rsidP="0069452F">
                      <w:pPr>
                        <w:pStyle w:val="Titulodocumento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FB4266" w:rsidRDefault="00375F64" w:rsidP="007E6CB5">
      <w:pPr>
        <w:pStyle w:val="EPP-Titulo"/>
      </w:pPr>
      <w:r>
        <w:lastRenderedPageBreak/>
        <w:t>Histórico de Revisões</w:t>
      </w:r>
    </w:p>
    <w:tbl>
      <w:tblPr>
        <w:tblW w:w="97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1080"/>
        <w:gridCol w:w="4680"/>
        <w:gridCol w:w="2410"/>
      </w:tblGrid>
      <w:tr w:rsidR="0069452F" w:rsidTr="00BF5EBE">
        <w:trPr>
          <w:trHeight w:val="284"/>
        </w:trPr>
        <w:tc>
          <w:tcPr>
            <w:tcW w:w="1550" w:type="dxa"/>
            <w:shd w:val="clear" w:color="auto" w:fill="C00000"/>
          </w:tcPr>
          <w:p w:rsidR="0069452F" w:rsidRPr="0037364C" w:rsidRDefault="0069452F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 w:rsidR="0069452F" w:rsidRPr="0037364C" w:rsidRDefault="0069452F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 w:rsidR="0069452F" w:rsidRPr="0037364C" w:rsidRDefault="0069452F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:rsidR="0069452F" w:rsidRPr="0037364C" w:rsidRDefault="0069452F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 w:rsidR="0069452F" w:rsidTr="00BF5EBE">
        <w:trPr>
          <w:trHeight w:val="284"/>
        </w:trPr>
        <w:tc>
          <w:tcPr>
            <w:tcW w:w="1550" w:type="dxa"/>
          </w:tcPr>
          <w:p w:rsidR="0069452F" w:rsidRPr="00420ED2" w:rsidRDefault="00420ED2" w:rsidP="007E6CB5">
            <w:pPr>
              <w:pStyle w:val="EPP-Comentario"/>
              <w:rPr>
                <w:i w:val="0"/>
                <w:color w:val="auto"/>
              </w:rPr>
            </w:pPr>
            <w:r w:rsidRPr="00420ED2">
              <w:rPr>
                <w:i w:val="0"/>
                <w:color w:val="auto"/>
              </w:rPr>
              <w:t>12/09/2018</w:t>
            </w:r>
          </w:p>
          <w:p w:rsidR="0069452F" w:rsidRPr="00420ED2" w:rsidRDefault="0069452F" w:rsidP="007E6CB5">
            <w:pPr>
              <w:pStyle w:val="EPP-Comentario"/>
              <w:rPr>
                <w:i w:val="0"/>
                <w:color w:val="auto"/>
              </w:rPr>
            </w:pPr>
          </w:p>
        </w:tc>
        <w:tc>
          <w:tcPr>
            <w:tcW w:w="1080" w:type="dxa"/>
          </w:tcPr>
          <w:p w:rsidR="0069452F" w:rsidRPr="00420ED2" w:rsidRDefault="00420ED2" w:rsidP="007E6CB5">
            <w:pPr>
              <w:pStyle w:val="EPP-Comentario"/>
              <w:rPr>
                <w:i w:val="0"/>
                <w:color w:val="auto"/>
              </w:rPr>
            </w:pPr>
            <w:r w:rsidRPr="00420ED2">
              <w:rPr>
                <w:i w:val="0"/>
                <w:color w:val="auto"/>
              </w:rPr>
              <w:t>0.1</w:t>
            </w:r>
          </w:p>
        </w:tc>
        <w:tc>
          <w:tcPr>
            <w:tcW w:w="4680" w:type="dxa"/>
          </w:tcPr>
          <w:p w:rsidR="0069452F" w:rsidRPr="00420ED2" w:rsidRDefault="00420ED2" w:rsidP="007E6CB5">
            <w:pPr>
              <w:pStyle w:val="EPP-Comentario"/>
              <w:rPr>
                <w:i w:val="0"/>
                <w:color w:val="auto"/>
              </w:rPr>
            </w:pPr>
            <w:r w:rsidRPr="00420ED2">
              <w:rPr>
                <w:i w:val="0"/>
                <w:color w:val="auto"/>
              </w:rPr>
              <w:t>Criação do documento</w:t>
            </w:r>
          </w:p>
        </w:tc>
        <w:tc>
          <w:tcPr>
            <w:tcW w:w="2410" w:type="dxa"/>
          </w:tcPr>
          <w:p w:rsidR="0069452F" w:rsidRPr="00420ED2" w:rsidRDefault="00420ED2" w:rsidP="007E6CB5">
            <w:pPr>
              <w:pStyle w:val="EPP-Comentario"/>
              <w:rPr>
                <w:i w:val="0"/>
                <w:color w:val="auto"/>
              </w:rPr>
            </w:pPr>
            <w:r w:rsidRPr="00420ED2">
              <w:rPr>
                <w:i w:val="0"/>
                <w:color w:val="auto"/>
              </w:rPr>
              <w:t>Dener Cavallaro Marcolino</w:t>
            </w:r>
          </w:p>
        </w:tc>
      </w:tr>
      <w:tr w:rsidR="0069452F" w:rsidTr="00BF5EBE">
        <w:trPr>
          <w:trHeight w:val="284"/>
        </w:trPr>
        <w:tc>
          <w:tcPr>
            <w:tcW w:w="1550" w:type="dxa"/>
          </w:tcPr>
          <w:p w:rsidR="0069452F" w:rsidRDefault="00032616" w:rsidP="00BF5EBE">
            <w:pPr>
              <w:jc w:val="left"/>
            </w:pPr>
            <w:r>
              <w:t>30/11/2018</w:t>
            </w:r>
          </w:p>
        </w:tc>
        <w:tc>
          <w:tcPr>
            <w:tcW w:w="1080" w:type="dxa"/>
          </w:tcPr>
          <w:p w:rsidR="0069452F" w:rsidRDefault="00032616" w:rsidP="00BF5EBE">
            <w:pPr>
              <w:jc w:val="left"/>
            </w:pPr>
            <w:r>
              <w:t>0.2</w:t>
            </w:r>
          </w:p>
        </w:tc>
        <w:tc>
          <w:tcPr>
            <w:tcW w:w="4680" w:type="dxa"/>
          </w:tcPr>
          <w:p w:rsidR="0069452F" w:rsidRDefault="00032616" w:rsidP="00BF5EBE">
            <w:pPr>
              <w:jc w:val="left"/>
            </w:pPr>
            <w:r>
              <w:t>Atualização nos fluxos alternativos e mudança de nome do documento</w:t>
            </w:r>
          </w:p>
        </w:tc>
        <w:tc>
          <w:tcPr>
            <w:tcW w:w="2410" w:type="dxa"/>
          </w:tcPr>
          <w:p w:rsidR="0069452F" w:rsidRDefault="00032616" w:rsidP="00BF5EBE">
            <w:pPr>
              <w:jc w:val="left"/>
            </w:pPr>
            <w:r>
              <w:t>Dener Cavallaro Marcolino</w:t>
            </w:r>
          </w:p>
        </w:tc>
      </w:tr>
      <w:tr w:rsidR="0069452F" w:rsidTr="00BF5EBE">
        <w:trPr>
          <w:trHeight w:val="284"/>
        </w:trPr>
        <w:tc>
          <w:tcPr>
            <w:tcW w:w="1550" w:type="dxa"/>
          </w:tcPr>
          <w:p w:rsidR="0069452F" w:rsidRDefault="0069452F" w:rsidP="00BF5EBE">
            <w:pPr>
              <w:jc w:val="left"/>
            </w:pPr>
          </w:p>
        </w:tc>
        <w:tc>
          <w:tcPr>
            <w:tcW w:w="1080" w:type="dxa"/>
          </w:tcPr>
          <w:p w:rsidR="0069452F" w:rsidRDefault="0069452F" w:rsidP="00BF5EBE">
            <w:pPr>
              <w:jc w:val="left"/>
            </w:pPr>
          </w:p>
        </w:tc>
        <w:tc>
          <w:tcPr>
            <w:tcW w:w="4680" w:type="dxa"/>
          </w:tcPr>
          <w:p w:rsidR="0069452F" w:rsidRDefault="0069452F" w:rsidP="00BF5EBE">
            <w:pPr>
              <w:jc w:val="left"/>
            </w:pPr>
          </w:p>
        </w:tc>
        <w:tc>
          <w:tcPr>
            <w:tcW w:w="2410" w:type="dxa"/>
          </w:tcPr>
          <w:p w:rsidR="0069452F" w:rsidRDefault="0069452F" w:rsidP="00BF5EBE">
            <w:pPr>
              <w:jc w:val="left"/>
            </w:pPr>
          </w:p>
        </w:tc>
      </w:tr>
    </w:tbl>
    <w:p w:rsidR="00FB4266" w:rsidRDefault="00FB4266"/>
    <w:p w:rsidR="00FB4266" w:rsidRDefault="00375F64">
      <w:pPr>
        <w:pStyle w:val="Ttulo"/>
        <w:jc w:val="center"/>
      </w:pPr>
      <w:r>
        <w:br w:type="page"/>
      </w:r>
      <w:r>
        <w:lastRenderedPageBreak/>
        <w:t>SUMÁRIO</w:t>
      </w:r>
    </w:p>
    <w:p w:rsidR="008E52A1" w:rsidRDefault="00375F64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488661421" w:history="1">
        <w:r w:rsidR="008E52A1" w:rsidRPr="00922641">
          <w:rPr>
            <w:rStyle w:val="Hyperlink"/>
          </w:rPr>
          <w:t>1. Objetivo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_Toc488661421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420ED2">
          <w:rPr>
            <w:webHidden/>
          </w:rPr>
          <w:t>3</w:t>
        </w:r>
        <w:r w:rsidR="008E52A1">
          <w:rPr>
            <w:webHidden/>
          </w:rPr>
          <w:fldChar w:fldCharType="end"/>
        </w:r>
      </w:hyperlink>
    </w:p>
    <w:p w:rsidR="008E52A1" w:rsidRDefault="00084B96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2" w:history="1">
        <w:r w:rsidR="008E52A1" w:rsidRPr="00922641">
          <w:rPr>
            <w:rStyle w:val="Hyperlink"/>
          </w:rPr>
          <w:t>2. Atores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_Toc488661422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420ED2">
          <w:rPr>
            <w:webHidden/>
          </w:rPr>
          <w:t>3</w:t>
        </w:r>
        <w:r w:rsidR="008E52A1">
          <w:rPr>
            <w:webHidden/>
          </w:rPr>
          <w:fldChar w:fldCharType="end"/>
        </w:r>
      </w:hyperlink>
    </w:p>
    <w:p w:rsidR="008E52A1" w:rsidRDefault="00084B96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3" w:history="1">
        <w:r w:rsidR="008E52A1" w:rsidRPr="00922641">
          <w:rPr>
            <w:rStyle w:val="Hyperlink"/>
          </w:rPr>
          <w:t>3. PRÉ-CONDIÇÕES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_Toc488661423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420ED2">
          <w:rPr>
            <w:webHidden/>
          </w:rPr>
          <w:t>3</w:t>
        </w:r>
        <w:r w:rsidR="008E52A1">
          <w:rPr>
            <w:webHidden/>
          </w:rPr>
          <w:fldChar w:fldCharType="end"/>
        </w:r>
      </w:hyperlink>
    </w:p>
    <w:p w:rsidR="008E52A1" w:rsidRDefault="00084B96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4" w:history="1">
        <w:r w:rsidR="008E52A1" w:rsidRPr="00922641">
          <w:rPr>
            <w:rStyle w:val="Hyperlink"/>
          </w:rPr>
          <w:t>4. Fluxo Básico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_Toc488661424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420ED2">
          <w:rPr>
            <w:webHidden/>
          </w:rPr>
          <w:t>3</w:t>
        </w:r>
        <w:r w:rsidR="008E52A1">
          <w:rPr>
            <w:webHidden/>
          </w:rPr>
          <w:fldChar w:fldCharType="end"/>
        </w:r>
      </w:hyperlink>
    </w:p>
    <w:p w:rsidR="008E52A1" w:rsidRDefault="00084B96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5" w:history="1">
        <w:r w:rsidR="008E52A1" w:rsidRPr="00922641">
          <w:rPr>
            <w:rStyle w:val="Hyperlink"/>
          </w:rPr>
          <w:t>5. Fluxos Alternativos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_Toc488661425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420ED2">
          <w:rPr>
            <w:webHidden/>
          </w:rPr>
          <w:t>3</w:t>
        </w:r>
        <w:r w:rsidR="008E52A1">
          <w:rPr>
            <w:webHidden/>
          </w:rPr>
          <w:fldChar w:fldCharType="end"/>
        </w:r>
      </w:hyperlink>
    </w:p>
    <w:p w:rsidR="008E52A1" w:rsidRDefault="00084B96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6" w:history="1">
        <w:r w:rsidR="008E52A1" w:rsidRPr="00922641">
          <w:rPr>
            <w:rStyle w:val="Hyperlink"/>
          </w:rPr>
          <w:t>6. Regras de Negócio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_Toc488661426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420ED2">
          <w:rPr>
            <w:webHidden/>
          </w:rPr>
          <w:t>3</w:t>
        </w:r>
        <w:r w:rsidR="008E52A1">
          <w:rPr>
            <w:webHidden/>
          </w:rPr>
          <w:fldChar w:fldCharType="end"/>
        </w:r>
      </w:hyperlink>
    </w:p>
    <w:p w:rsidR="00FB4266" w:rsidRDefault="00375F64">
      <w:pPr>
        <w:spacing w:before="120" w:after="120"/>
      </w:pPr>
      <w:r>
        <w:fldChar w:fldCharType="end"/>
      </w:r>
      <w:r>
        <w:t xml:space="preserve"> </w:t>
      </w:r>
    </w:p>
    <w:p w:rsidR="00FB4266" w:rsidRDefault="00375F64">
      <w:pPr>
        <w:pStyle w:val="Ttulo"/>
        <w:rPr>
          <w:rFonts w:eastAsia="Arial Unicode MS"/>
        </w:rPr>
      </w:pPr>
      <w:r>
        <w:br w:type="page"/>
      </w:r>
      <w:bookmarkStart w:id="0" w:name="_Toc98042874"/>
      <w:bookmarkStart w:id="1" w:name="_Toc98043036"/>
      <w:bookmarkStart w:id="2" w:name="_Toc98043106"/>
      <w:bookmarkStart w:id="3" w:name="_Toc98043177"/>
      <w:bookmarkStart w:id="4" w:name="_Toc98043208"/>
      <w:bookmarkStart w:id="5" w:name="_Toc98043249"/>
      <w:bookmarkStart w:id="6" w:name="_Toc98043458"/>
      <w:bookmarkStart w:id="7" w:name="_Toc98043498"/>
      <w:bookmarkStart w:id="8" w:name="_Toc98043531"/>
      <w:bookmarkStart w:id="9" w:name="_Toc98043560"/>
      <w:bookmarkStart w:id="10" w:name="_Toc98043609"/>
      <w:bookmarkStart w:id="11" w:name="_Toc102790895"/>
      <w:bookmarkStart w:id="12" w:name="_Toc102790925"/>
      <w:bookmarkStart w:id="13" w:name="_Toc104002552"/>
      <w:bookmarkStart w:id="14" w:name="_Toc104087800"/>
      <w:bookmarkStart w:id="15" w:name="_Toc104002553"/>
      <w:bookmarkStart w:id="16" w:name="_Toc104087801"/>
      <w:bookmarkStart w:id="17" w:name="_Toc104002554"/>
      <w:bookmarkStart w:id="18" w:name="_Toc104087802"/>
      <w:bookmarkStart w:id="19" w:name="_Toc104002555"/>
      <w:bookmarkStart w:id="20" w:name="_Toc104087803"/>
      <w:bookmarkStart w:id="21" w:name="_Toc104002566"/>
      <w:bookmarkStart w:id="22" w:name="_Toc104087814"/>
      <w:bookmarkStart w:id="23" w:name="_Toc98042876"/>
      <w:bookmarkStart w:id="24" w:name="_Toc98043038"/>
      <w:bookmarkStart w:id="25" w:name="_Toc98043108"/>
      <w:bookmarkStart w:id="26" w:name="_Toc98043179"/>
      <w:bookmarkStart w:id="27" w:name="_Toc98043210"/>
      <w:bookmarkStart w:id="28" w:name="_Toc98043251"/>
      <w:bookmarkStart w:id="29" w:name="_Toc98043460"/>
      <w:bookmarkStart w:id="30" w:name="_Toc98043500"/>
      <w:bookmarkStart w:id="31" w:name="_Toc98043533"/>
      <w:bookmarkStart w:id="32" w:name="_Toc98043562"/>
      <w:bookmarkStart w:id="33" w:name="_Toc98043611"/>
      <w:bookmarkStart w:id="34" w:name="_Toc102790897"/>
      <w:bookmarkStart w:id="35" w:name="_Toc102790927"/>
      <w:bookmarkStart w:id="36" w:name="_Toc102797152"/>
      <w:bookmarkStart w:id="37" w:name="_Toc102797295"/>
      <w:bookmarkStart w:id="38" w:name="_Toc98042878"/>
      <w:bookmarkStart w:id="39" w:name="_Toc98043040"/>
      <w:bookmarkStart w:id="40" w:name="_Toc98043110"/>
      <w:bookmarkStart w:id="41" w:name="_Toc98043181"/>
      <w:bookmarkStart w:id="42" w:name="_Toc98043212"/>
      <w:bookmarkStart w:id="43" w:name="_Toc98043253"/>
      <w:bookmarkStart w:id="44" w:name="_Toc98043462"/>
      <w:bookmarkStart w:id="45" w:name="_Toc98043502"/>
      <w:bookmarkStart w:id="46" w:name="_Toc98043535"/>
      <w:bookmarkStart w:id="47" w:name="_Toc98043564"/>
      <w:bookmarkStart w:id="48" w:name="_Toc98043613"/>
      <w:bookmarkStart w:id="49" w:name="_Toc102790899"/>
      <w:bookmarkStart w:id="50" w:name="_Toc102790929"/>
      <w:bookmarkStart w:id="51" w:name="_Toc102797154"/>
      <w:bookmarkStart w:id="52" w:name="_Toc102797297"/>
      <w:bookmarkStart w:id="53" w:name="_Toc98042883"/>
      <w:bookmarkStart w:id="54" w:name="_Toc98043045"/>
      <w:bookmarkStart w:id="55" w:name="_Toc98043115"/>
      <w:bookmarkStart w:id="56" w:name="_Toc98043186"/>
      <w:bookmarkStart w:id="57" w:name="_Toc98043217"/>
      <w:bookmarkStart w:id="58" w:name="_Toc98043258"/>
      <w:bookmarkStart w:id="59" w:name="_Toc98043467"/>
      <w:bookmarkStart w:id="60" w:name="_Toc98043507"/>
      <w:bookmarkStart w:id="61" w:name="_Toc98043540"/>
      <w:bookmarkStart w:id="62" w:name="_Toc98043569"/>
      <w:bookmarkStart w:id="63" w:name="_Toc98043618"/>
      <w:bookmarkStart w:id="64" w:name="_Toc102790904"/>
      <w:bookmarkStart w:id="65" w:name="_Toc102790934"/>
      <w:bookmarkStart w:id="66" w:name="_Toc102797157"/>
      <w:bookmarkStart w:id="67" w:name="_Toc102797300"/>
      <w:bookmarkStart w:id="68" w:name="_Toc98042885"/>
      <w:bookmarkStart w:id="69" w:name="_Toc98043047"/>
      <w:bookmarkStart w:id="70" w:name="_Toc98043261"/>
      <w:bookmarkStart w:id="71" w:name="_Toc98043470"/>
      <w:bookmarkStart w:id="72" w:name="_Toc98043510"/>
      <w:bookmarkStart w:id="73" w:name="_Toc98043621"/>
      <w:bookmarkStart w:id="74" w:name="_Toc102790907"/>
      <w:bookmarkStart w:id="75" w:name="_Toc102790937"/>
      <w:bookmarkStart w:id="76" w:name="_Toc102797614"/>
      <w:bookmarkStart w:id="77" w:name="_Toc102811246"/>
      <w:bookmarkStart w:id="78" w:name="_Toc102904611"/>
      <w:bookmarkStart w:id="79" w:name="_Toc102904946"/>
      <w:bookmarkStart w:id="80" w:name="_Toc104002567"/>
      <w:bookmarkStart w:id="81" w:name="_Toc104087815"/>
      <w:bookmarkStart w:id="82" w:name="_Toc98042886"/>
      <w:bookmarkStart w:id="83" w:name="_Toc98043048"/>
      <w:bookmarkStart w:id="84" w:name="_Toc98043119"/>
      <w:bookmarkStart w:id="85" w:name="_Toc98043190"/>
      <w:bookmarkStart w:id="86" w:name="_Toc98043221"/>
      <w:bookmarkStart w:id="87" w:name="_Toc98043262"/>
      <w:bookmarkStart w:id="88" w:name="_Toc98043471"/>
      <w:bookmarkStart w:id="89" w:name="_Toc98043511"/>
      <w:bookmarkStart w:id="90" w:name="_Toc98043622"/>
      <w:bookmarkStart w:id="91" w:name="_Toc102790908"/>
      <w:bookmarkStart w:id="92" w:name="_Toc102790938"/>
      <w:bookmarkStart w:id="93" w:name="_Toc102797159"/>
      <w:bookmarkStart w:id="94" w:name="_Toc102797302"/>
      <w:bookmarkStart w:id="95" w:name="_Toc102797615"/>
      <w:bookmarkStart w:id="96" w:name="_Toc102811247"/>
      <w:bookmarkStart w:id="97" w:name="_Toc102904612"/>
      <w:bookmarkStart w:id="98" w:name="_Toc102904947"/>
      <w:bookmarkStart w:id="99" w:name="_Toc104002568"/>
      <w:bookmarkStart w:id="100" w:name="_Toc104087816"/>
      <w:bookmarkStart w:id="101" w:name="_Toc98043120"/>
      <w:bookmarkStart w:id="102" w:name="_Toc98043191"/>
      <w:bookmarkStart w:id="103" w:name="_Toc98043222"/>
      <w:bookmarkStart w:id="104" w:name="_Toc98043263"/>
      <w:bookmarkStart w:id="105" w:name="_Toc98043472"/>
      <w:bookmarkStart w:id="106" w:name="_Toc98043512"/>
      <w:bookmarkStart w:id="107" w:name="_Toc98043623"/>
      <w:bookmarkStart w:id="108" w:name="_Toc102790909"/>
      <w:bookmarkStart w:id="109" w:name="_Toc102790939"/>
      <w:bookmarkStart w:id="110" w:name="_Toc102797160"/>
      <w:bookmarkStart w:id="111" w:name="_Toc102797303"/>
      <w:bookmarkStart w:id="112" w:name="_Toc102797616"/>
      <w:bookmarkStart w:id="113" w:name="_Toc102811248"/>
      <w:bookmarkStart w:id="114" w:name="_Toc102904613"/>
      <w:bookmarkStart w:id="115" w:name="_Toc102904948"/>
      <w:bookmarkStart w:id="116" w:name="_Toc104002569"/>
      <w:bookmarkStart w:id="117" w:name="_Toc104087817"/>
      <w:bookmarkStart w:id="118" w:name="_Toc98043053"/>
      <w:bookmarkStart w:id="119" w:name="_Toc98043123"/>
      <w:bookmarkStart w:id="120" w:name="_Toc98043194"/>
      <w:bookmarkStart w:id="121" w:name="_Toc98043225"/>
      <w:bookmarkStart w:id="122" w:name="_Toc98043266"/>
      <w:bookmarkStart w:id="123" w:name="_Toc102797161"/>
      <w:bookmarkStart w:id="124" w:name="_Toc102797304"/>
      <w:bookmarkStart w:id="125" w:name="_Toc102797617"/>
      <w:bookmarkStart w:id="126" w:name="_Toc102811249"/>
      <w:bookmarkStart w:id="127" w:name="_Toc102904614"/>
      <w:bookmarkStart w:id="128" w:name="_Toc102904949"/>
      <w:bookmarkStart w:id="129" w:name="_Toc104002570"/>
      <w:bookmarkStart w:id="130" w:name="_Toc104087818"/>
      <w:bookmarkStart w:id="131" w:name="_Toc98042890"/>
      <w:bookmarkStart w:id="132" w:name="_Toc98043056"/>
      <w:bookmarkStart w:id="133" w:name="_Toc98043126"/>
      <w:bookmarkStart w:id="134" w:name="_Toc98043197"/>
      <w:bookmarkStart w:id="135" w:name="_Toc98043228"/>
      <w:bookmarkStart w:id="136" w:name="_Toc98043269"/>
      <w:bookmarkStart w:id="137" w:name="_Toc98043475"/>
      <w:bookmarkStart w:id="138" w:name="_Toc98043515"/>
      <w:bookmarkStart w:id="139" w:name="_Toc98043626"/>
      <w:bookmarkStart w:id="140" w:name="_Toc102790912"/>
      <w:bookmarkStart w:id="141" w:name="_Toc102790942"/>
      <w:bookmarkStart w:id="142" w:name="_Toc102797162"/>
      <w:bookmarkStart w:id="143" w:name="_Toc102797305"/>
      <w:bookmarkStart w:id="144" w:name="_Toc102797618"/>
      <w:bookmarkStart w:id="145" w:name="_Toc102811250"/>
      <w:bookmarkStart w:id="146" w:name="_Toc102904615"/>
      <w:bookmarkStart w:id="147" w:name="_Toc102904950"/>
      <w:bookmarkStart w:id="148" w:name="_Toc104002571"/>
      <w:bookmarkStart w:id="149" w:name="_Toc104087819"/>
      <w:bookmarkStart w:id="150" w:name="_Toc98043627"/>
      <w:bookmarkStart w:id="151" w:name="_Toc102797163"/>
      <w:bookmarkStart w:id="152" w:name="_Toc102797306"/>
      <w:bookmarkStart w:id="153" w:name="_Toc102797619"/>
      <w:bookmarkStart w:id="154" w:name="_Toc102811251"/>
      <w:bookmarkStart w:id="155" w:name="_Toc102904616"/>
      <w:bookmarkStart w:id="156" w:name="_Toc102904951"/>
      <w:bookmarkStart w:id="157" w:name="_Toc104002572"/>
      <w:bookmarkStart w:id="158" w:name="_Toc104087820"/>
      <w:bookmarkStart w:id="159" w:name="_Toc98043629"/>
      <w:bookmarkStart w:id="160" w:name="_Toc102797307"/>
      <w:bookmarkStart w:id="161" w:name="_Toc102797620"/>
      <w:bookmarkStart w:id="162" w:name="_Toc102811252"/>
      <w:bookmarkStart w:id="163" w:name="_Toc102904617"/>
      <w:bookmarkStart w:id="164" w:name="_Toc102904952"/>
      <w:bookmarkStart w:id="165" w:name="_Toc104002573"/>
      <w:bookmarkStart w:id="166" w:name="_Toc104087821"/>
      <w:bookmarkStart w:id="167" w:name="_Toc98042893"/>
      <w:bookmarkStart w:id="168" w:name="_Toc98043059"/>
      <w:bookmarkStart w:id="169" w:name="_Toc98043129"/>
      <w:bookmarkStart w:id="170" w:name="_Toc98043200"/>
      <w:bookmarkStart w:id="171" w:name="_Toc98043231"/>
      <w:bookmarkStart w:id="172" w:name="_Toc98043272"/>
      <w:bookmarkStart w:id="173" w:name="_Toc98043479"/>
      <w:bookmarkStart w:id="174" w:name="_Toc98043519"/>
      <w:bookmarkStart w:id="175" w:name="_Toc98043542"/>
      <w:bookmarkStart w:id="176" w:name="_Toc98043630"/>
      <w:bookmarkStart w:id="177" w:name="_Toc102790916"/>
      <w:bookmarkStart w:id="178" w:name="_Toc102790946"/>
      <w:bookmarkStart w:id="179" w:name="_Toc102797165"/>
      <w:bookmarkStart w:id="180" w:name="_Toc102797308"/>
      <w:bookmarkStart w:id="181" w:name="_Toc102797621"/>
      <w:bookmarkStart w:id="182" w:name="_Toc102811253"/>
      <w:bookmarkStart w:id="183" w:name="_Toc102904618"/>
      <w:bookmarkStart w:id="184" w:name="_Toc102904953"/>
      <w:bookmarkStart w:id="185" w:name="_Toc104002574"/>
      <w:bookmarkStart w:id="186" w:name="_Toc104087822"/>
      <w:bookmarkStart w:id="187" w:name="_Toc104002575"/>
      <w:bookmarkStart w:id="188" w:name="_Toc104087823"/>
      <w:bookmarkStart w:id="189" w:name="_Toc98043632"/>
      <w:bookmarkStart w:id="190" w:name="_Toc102790918"/>
      <w:bookmarkStart w:id="191" w:name="_Toc102790948"/>
      <w:bookmarkStart w:id="192" w:name="_Toc102797168"/>
      <w:bookmarkStart w:id="193" w:name="_Toc98043633"/>
      <w:bookmarkStart w:id="194" w:name="_Toc98043635"/>
      <w:bookmarkStart w:id="195" w:name="_Toc102797171"/>
      <w:bookmarkStart w:id="196" w:name="_Toc102797311"/>
      <w:bookmarkStart w:id="197" w:name="_Toc102797624"/>
      <w:bookmarkStart w:id="198" w:name="_Toc102811256"/>
      <w:bookmarkStart w:id="199" w:name="_Toc102904621"/>
      <w:bookmarkStart w:id="200" w:name="_Toc102904956"/>
      <w:bookmarkStart w:id="201" w:name="_Toc104002577"/>
      <w:bookmarkStart w:id="202" w:name="_Toc104087825"/>
      <w:bookmarkStart w:id="203" w:name="_Toc104002582"/>
      <w:bookmarkStart w:id="204" w:name="_Toc104087830"/>
      <w:bookmarkStart w:id="205" w:name="_Toc98042897"/>
      <w:bookmarkStart w:id="206" w:name="_Toc98043063"/>
      <w:bookmarkStart w:id="207" w:name="_Toc98043133"/>
      <w:bookmarkStart w:id="208" w:name="_Toc98043205"/>
      <w:bookmarkStart w:id="209" w:name="_Toc98043236"/>
      <w:bookmarkStart w:id="210" w:name="_Toc98043277"/>
      <w:bookmarkStart w:id="211" w:name="_Toc98043484"/>
      <w:bookmarkStart w:id="212" w:name="_Toc98043524"/>
      <w:bookmarkStart w:id="213" w:name="_Toc98043547"/>
      <w:bookmarkStart w:id="214" w:name="_Toc98043571"/>
      <w:bookmarkStart w:id="215" w:name="_Toc98043636"/>
      <w:bookmarkStart w:id="216" w:name="_Toc102790922"/>
      <w:bookmarkStart w:id="217" w:name="_Toc102790952"/>
      <w:bookmarkStart w:id="218" w:name="_Toc102797175"/>
      <w:bookmarkStart w:id="219" w:name="_Toc102797315"/>
      <w:bookmarkStart w:id="220" w:name="_Toc102797628"/>
      <w:bookmarkStart w:id="221" w:name="_Toc102811260"/>
      <w:bookmarkStart w:id="222" w:name="_Toc102904625"/>
      <w:bookmarkStart w:id="223" w:name="_Toc102904960"/>
      <w:bookmarkStart w:id="224" w:name="_Toc104002583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</w:p>
    <w:p w:rsidR="00FB4266" w:rsidRDefault="00477AA6" w:rsidP="005C2EBC">
      <w:pPr>
        <w:pStyle w:val="EPP-Titulo"/>
        <w:rPr>
          <w:sz w:val="20"/>
        </w:rPr>
      </w:pPr>
      <w:r>
        <w:lastRenderedPageBreak/>
        <w:t>ações do gladiador</w:t>
      </w:r>
    </w:p>
    <w:p w:rsidR="00FB4266" w:rsidRDefault="00E54AD6" w:rsidP="005C2EBC">
      <w:pPr>
        <w:pStyle w:val="EPP-Seonivel1"/>
      </w:pPr>
      <w:bookmarkStart w:id="225" w:name="_Toc488661421"/>
      <w:r>
        <w:t>Objetivo</w:t>
      </w:r>
      <w:bookmarkEnd w:id="225"/>
    </w:p>
    <w:p w:rsidR="00E54AD6" w:rsidRPr="00420ED2" w:rsidRDefault="00477AA6" w:rsidP="00E54AD6">
      <w:pPr>
        <w:pStyle w:val="EPP-Comentario"/>
        <w:rPr>
          <w:i w:val="0"/>
          <w:color w:val="auto"/>
        </w:rPr>
      </w:pPr>
      <w:r>
        <w:rPr>
          <w:i w:val="0"/>
          <w:color w:val="auto"/>
        </w:rPr>
        <w:t>Este caso de uso permitie o gladiador realizar as tarefas determinadas previamente pelo usuário através de fluxogramas no mom</w:t>
      </w:r>
      <w:r w:rsidR="00836CC7">
        <w:rPr>
          <w:i w:val="0"/>
          <w:color w:val="auto"/>
        </w:rPr>
        <w:t>ento em que ocorre</w:t>
      </w:r>
      <w:r>
        <w:rPr>
          <w:i w:val="0"/>
          <w:color w:val="auto"/>
        </w:rPr>
        <w:t>m os eventos.</w:t>
      </w:r>
    </w:p>
    <w:p w:rsidR="0049456B" w:rsidRPr="0049456B" w:rsidRDefault="0049456B" w:rsidP="007E6CB5">
      <w:pPr>
        <w:pStyle w:val="EPP-Seonivel1"/>
      </w:pPr>
      <w:bookmarkStart w:id="226" w:name="_Toc488661422"/>
      <w:r w:rsidRPr="0049456B">
        <w:t>Atores</w:t>
      </w:r>
      <w:bookmarkEnd w:id="226"/>
    </w:p>
    <w:p w:rsidR="0049456B" w:rsidRPr="00420ED2" w:rsidRDefault="00420ED2" w:rsidP="007E6CB5">
      <w:pPr>
        <w:pStyle w:val="EPP-Comentario"/>
        <w:rPr>
          <w:i w:val="0"/>
          <w:color w:val="auto"/>
        </w:rPr>
      </w:pPr>
      <w:r w:rsidRPr="00420ED2">
        <w:rPr>
          <w:i w:val="0"/>
          <w:color w:val="auto"/>
        </w:rPr>
        <w:t>O Usuário poderá utilizar este caso de uso</w:t>
      </w:r>
      <w:r w:rsidR="00836CC7">
        <w:rPr>
          <w:i w:val="0"/>
          <w:color w:val="auto"/>
        </w:rPr>
        <w:t>, porém não diretamente, ele definiu como seu gladiador se comportará através do fluxograma previamente criado</w:t>
      </w:r>
      <w:r w:rsidRPr="00420ED2">
        <w:rPr>
          <w:i w:val="0"/>
          <w:color w:val="auto"/>
        </w:rPr>
        <w:t>.</w:t>
      </w:r>
    </w:p>
    <w:p w:rsidR="00FB4266" w:rsidRDefault="0049456B" w:rsidP="007E6CB5">
      <w:pPr>
        <w:pStyle w:val="EPP-Seonivel1"/>
      </w:pPr>
      <w:bookmarkStart w:id="227" w:name="_Toc488661423"/>
      <w:r>
        <w:t>PRÉ-CONDIÇÕES</w:t>
      </w:r>
      <w:bookmarkEnd w:id="227"/>
    </w:p>
    <w:p w:rsidR="001636B5" w:rsidRPr="00420ED2" w:rsidRDefault="00420ED2" w:rsidP="007E6CB5">
      <w:pPr>
        <w:pStyle w:val="EPP-Comentario"/>
        <w:rPr>
          <w:i w:val="0"/>
          <w:color w:val="auto"/>
        </w:rPr>
      </w:pPr>
      <w:r>
        <w:rPr>
          <w:i w:val="0"/>
          <w:color w:val="auto"/>
        </w:rPr>
        <w:t>O usuário</w:t>
      </w:r>
      <w:r w:rsidR="00031ADF">
        <w:rPr>
          <w:i w:val="0"/>
          <w:color w:val="auto"/>
        </w:rPr>
        <w:t xml:space="preserve"> deverá estar logado no sistema e deverá ter montado um fluxograma.</w:t>
      </w:r>
    </w:p>
    <w:p w:rsidR="00FB4266" w:rsidRDefault="00375F64" w:rsidP="00BD0C39">
      <w:pPr>
        <w:pStyle w:val="Ttulo1"/>
      </w:pPr>
      <w:bookmarkStart w:id="228" w:name="_Toc488661424"/>
      <w:r>
        <w:t>Fluxo Básico</w:t>
      </w:r>
      <w:bookmarkEnd w:id="228"/>
    </w:p>
    <w:p w:rsidR="0049456B" w:rsidRPr="0049456B" w:rsidRDefault="0049456B" w:rsidP="007E6CB5">
      <w:pPr>
        <w:pStyle w:val="EPP-Comentari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8D76B2" w:rsidRPr="008D76B2" w:rsidTr="008D76B2">
        <w:tc>
          <w:tcPr>
            <w:tcW w:w="9778" w:type="dxa"/>
            <w:gridSpan w:val="2"/>
            <w:shd w:val="clear" w:color="auto" w:fill="BFBFBF" w:themeFill="background1" w:themeFillShade="BF"/>
          </w:tcPr>
          <w:p w:rsidR="008D76B2" w:rsidRPr="008D76B2" w:rsidRDefault="008D76B2" w:rsidP="008D76B2">
            <w:pPr>
              <w:jc w:val="center"/>
              <w:rPr>
                <w:b/>
                <w:lang w:eastAsia="en-US"/>
              </w:rPr>
            </w:pPr>
            <w:r w:rsidRPr="008D76B2">
              <w:rPr>
                <w:b/>
                <w:lang w:eastAsia="en-US"/>
              </w:rPr>
              <w:t>Fluxo Principal</w:t>
            </w:r>
          </w:p>
        </w:tc>
      </w:tr>
      <w:tr w:rsidR="008D76B2" w:rsidRPr="008D76B2" w:rsidTr="008D76B2">
        <w:tc>
          <w:tcPr>
            <w:tcW w:w="4889" w:type="dxa"/>
            <w:shd w:val="clear" w:color="auto" w:fill="BFBFBF" w:themeFill="background1" w:themeFillShade="BF"/>
          </w:tcPr>
          <w:p w:rsidR="008D76B2" w:rsidRPr="008D76B2" w:rsidRDefault="008D76B2" w:rsidP="00836CC7">
            <w:pPr>
              <w:jc w:val="center"/>
              <w:rPr>
                <w:b/>
                <w:lang w:eastAsia="en-US"/>
              </w:rPr>
            </w:pPr>
            <w:r w:rsidRPr="008D76B2">
              <w:rPr>
                <w:b/>
                <w:lang w:eastAsia="en-US"/>
              </w:rPr>
              <w:t xml:space="preserve">Ações do </w:t>
            </w:r>
            <w:r w:rsidR="00836CC7">
              <w:rPr>
                <w:b/>
                <w:lang w:eastAsia="en-US"/>
              </w:rPr>
              <w:t>Gladiador</w:t>
            </w:r>
          </w:p>
        </w:tc>
        <w:tc>
          <w:tcPr>
            <w:tcW w:w="4889" w:type="dxa"/>
            <w:shd w:val="clear" w:color="auto" w:fill="BFBFBF" w:themeFill="background1" w:themeFillShade="BF"/>
          </w:tcPr>
          <w:p w:rsidR="008D76B2" w:rsidRPr="008D76B2" w:rsidRDefault="008D76B2" w:rsidP="008D76B2">
            <w:pPr>
              <w:jc w:val="center"/>
              <w:rPr>
                <w:b/>
                <w:lang w:eastAsia="en-US"/>
              </w:rPr>
            </w:pPr>
            <w:r w:rsidRPr="008D76B2">
              <w:rPr>
                <w:b/>
                <w:lang w:eastAsia="en-US"/>
              </w:rPr>
              <w:t>Ações do Sistema</w:t>
            </w:r>
          </w:p>
        </w:tc>
      </w:tr>
      <w:tr w:rsidR="008D76B2" w:rsidTr="008D76B2">
        <w:tc>
          <w:tcPr>
            <w:tcW w:w="4889" w:type="dxa"/>
          </w:tcPr>
          <w:p w:rsidR="008D76B2" w:rsidRPr="00420ED2" w:rsidRDefault="00836CC7" w:rsidP="00420ED2">
            <w:pPr>
              <w:pStyle w:val="PargrafodaLista"/>
              <w:numPr>
                <w:ilvl w:val="0"/>
                <w:numId w:val="13"/>
              </w:numPr>
              <w:rPr>
                <w:lang w:eastAsia="en-US"/>
              </w:rPr>
            </w:pPr>
            <w:r>
              <w:rPr>
                <w:lang w:eastAsia="en-US"/>
              </w:rPr>
              <w:t>O gladiador corre pela arena.</w:t>
            </w:r>
            <w:r w:rsidR="00031ADF">
              <w:rPr>
                <w:lang w:eastAsia="en-US"/>
              </w:rPr>
              <w:t>[FA01][FA02][FA03]</w:t>
            </w:r>
          </w:p>
        </w:tc>
        <w:tc>
          <w:tcPr>
            <w:tcW w:w="4889" w:type="dxa"/>
          </w:tcPr>
          <w:p w:rsidR="00031ADF" w:rsidRPr="00031ADF" w:rsidRDefault="00836CC7" w:rsidP="00031ADF">
            <w:pPr>
              <w:pStyle w:val="PargrafodaLista"/>
              <w:numPr>
                <w:ilvl w:val="0"/>
                <w:numId w:val="13"/>
              </w:numPr>
              <w:rPr>
                <w:i/>
                <w:lang w:eastAsia="en-US"/>
              </w:rPr>
            </w:pPr>
            <w:r>
              <w:rPr>
                <w:lang w:eastAsia="en-US"/>
              </w:rPr>
              <w:t>A cada um minuto, o gladiador perderá 1 de hp. A cada 20 segundos, existe a chance de um leão ser solto na arena.</w:t>
            </w:r>
          </w:p>
        </w:tc>
      </w:tr>
    </w:tbl>
    <w:p w:rsidR="00FB4266" w:rsidRDefault="00375F64" w:rsidP="00BD0C39">
      <w:pPr>
        <w:pStyle w:val="Ttulo1"/>
      </w:pPr>
      <w:bookmarkStart w:id="229" w:name="_Toc488661425"/>
      <w:r>
        <w:t>Fluxos Alternativos</w:t>
      </w:r>
      <w:bookmarkEnd w:id="229"/>
    </w:p>
    <w:p w:rsidR="00FB4266" w:rsidRPr="00836CC7" w:rsidRDefault="00420ED2" w:rsidP="001C4FD5">
      <w:pPr>
        <w:pStyle w:val="EPP-Comentario"/>
        <w:rPr>
          <w:i w:val="0"/>
          <w:color w:val="auto"/>
        </w:rPr>
      </w:pPr>
      <w:r>
        <w:rPr>
          <w:i w:val="0"/>
          <w:color w:val="auto"/>
        </w:rPr>
        <w:t xml:space="preserve">FA01 – </w:t>
      </w:r>
      <w:r w:rsidR="00836CC7">
        <w:rPr>
          <w:i w:val="0"/>
          <w:color w:val="auto"/>
        </w:rPr>
        <w:t xml:space="preserve">O gladiador poderá atacar. Porém </w:t>
      </w:r>
      <w:r w:rsidR="00031ADF">
        <w:rPr>
          <w:i w:val="0"/>
          <w:color w:val="auto"/>
        </w:rPr>
        <w:t>terá um</w:t>
      </w:r>
      <w:r w:rsidR="00836CC7">
        <w:rPr>
          <w:i w:val="0"/>
          <w:color w:val="auto"/>
        </w:rPr>
        <w:t xml:space="preserve"> </w:t>
      </w:r>
      <w:r w:rsidR="00836CC7">
        <w:rPr>
          <w:color w:val="auto"/>
        </w:rPr>
        <w:t>cooldown</w:t>
      </w:r>
      <w:r w:rsidR="00836CC7">
        <w:rPr>
          <w:i w:val="0"/>
          <w:color w:val="auto"/>
        </w:rPr>
        <w:t xml:space="preserve"> será de 5 segundos.</w:t>
      </w:r>
    </w:p>
    <w:p w:rsidR="00420ED2" w:rsidRDefault="00420ED2" w:rsidP="001C4FD5">
      <w:pPr>
        <w:pStyle w:val="EPP-Comentario"/>
        <w:rPr>
          <w:i w:val="0"/>
          <w:color w:val="auto"/>
        </w:rPr>
      </w:pPr>
      <w:r>
        <w:rPr>
          <w:i w:val="0"/>
          <w:color w:val="auto"/>
        </w:rPr>
        <w:t xml:space="preserve">FA02 – O </w:t>
      </w:r>
      <w:r w:rsidR="00031ADF">
        <w:rPr>
          <w:i w:val="0"/>
          <w:color w:val="auto"/>
        </w:rPr>
        <w:t xml:space="preserve">gladiador poderá se defender. Porém terá um </w:t>
      </w:r>
      <w:r w:rsidR="00031ADF" w:rsidRPr="00031ADF">
        <w:rPr>
          <w:color w:val="auto"/>
        </w:rPr>
        <w:t>cooldown</w:t>
      </w:r>
      <w:r w:rsidR="00031ADF">
        <w:rPr>
          <w:i w:val="0"/>
          <w:color w:val="auto"/>
        </w:rPr>
        <w:t xml:space="preserve"> de 10 segundos.</w:t>
      </w:r>
    </w:p>
    <w:p w:rsidR="00420ED2" w:rsidRDefault="00420ED2" w:rsidP="001C4FD5">
      <w:pPr>
        <w:pStyle w:val="EPP-Comentario"/>
        <w:rPr>
          <w:i w:val="0"/>
          <w:color w:val="auto"/>
        </w:rPr>
      </w:pPr>
      <w:r>
        <w:rPr>
          <w:i w:val="0"/>
          <w:color w:val="auto"/>
        </w:rPr>
        <w:t xml:space="preserve">FA03 – O </w:t>
      </w:r>
      <w:r w:rsidR="00031ADF">
        <w:rPr>
          <w:i w:val="0"/>
          <w:color w:val="auto"/>
        </w:rPr>
        <w:t>gladiador poderá rotacionar 90º, 180º e 270º.</w:t>
      </w:r>
    </w:p>
    <w:p w:rsidR="00185D0C" w:rsidRDefault="00185D0C" w:rsidP="007E6CB5">
      <w:pPr>
        <w:pStyle w:val="EPP-Comentario"/>
      </w:pPr>
    </w:p>
    <w:p w:rsidR="00031ADF" w:rsidRPr="00031ADF" w:rsidRDefault="00031ADF" w:rsidP="00031ADF">
      <w:pPr>
        <w:pStyle w:val="Ttulo1"/>
        <w:numPr>
          <w:ilvl w:val="0"/>
          <w:numId w:val="0"/>
        </w:numPr>
      </w:pPr>
    </w:p>
    <w:p w:rsidR="00031ADF" w:rsidRDefault="00031ADF" w:rsidP="007E6CB5">
      <w:pPr>
        <w:pStyle w:val="EPP-Comentario"/>
      </w:pPr>
    </w:p>
    <w:sectPr w:rsidR="00031ADF">
      <w:headerReference w:type="default" r:id="rId11"/>
      <w:footerReference w:type="default" r:id="rId12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4B96" w:rsidRDefault="00084B96">
      <w:r>
        <w:separator/>
      </w:r>
    </w:p>
  </w:endnote>
  <w:endnote w:type="continuationSeparator" w:id="0">
    <w:p w:rsidR="00084B96" w:rsidRDefault="00084B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2F" w:rsidRDefault="0069452F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69452F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69452F" w:rsidRDefault="0069452F">
          <w:pPr>
            <w:pStyle w:val="Rodap"/>
          </w:pPr>
          <w:r>
            <w:t>Politec Ltda.</w:t>
          </w:r>
        </w:p>
        <w:p w:rsidR="0069452F" w:rsidRDefault="0069452F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69452F" w:rsidRDefault="0069452F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69452F" w:rsidRDefault="0069452F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084B96">
            <w:fldChar w:fldCharType="begin"/>
          </w:r>
          <w:r w:rsidR="00084B96">
            <w:instrText xml:space="preserve"> NUMPAGES </w:instrText>
          </w:r>
          <w:r w:rsidR="00084B96">
            <w:fldChar w:fldCharType="separate"/>
          </w:r>
          <w:r w:rsidR="00420ED2">
            <w:rPr>
              <w:noProof/>
            </w:rPr>
            <w:t>3</w:t>
          </w:r>
          <w:r w:rsidR="00084B96">
            <w:rPr>
              <w:noProof/>
            </w:rPr>
            <w:fldChar w:fldCharType="end"/>
          </w:r>
        </w:p>
      </w:tc>
    </w:tr>
  </w:tbl>
  <w:p w:rsidR="0069452F" w:rsidRDefault="0069452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266" w:rsidRDefault="00FB4266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FB4266">
      <w:trPr>
        <w:cantSplit/>
      </w:trPr>
      <w:tc>
        <w:tcPr>
          <w:tcW w:w="6300" w:type="dxa"/>
        </w:tcPr>
        <w:p w:rsidR="00FB4266" w:rsidRDefault="00084B96" w:rsidP="007E6CB5">
          <w:pPr>
            <w:pStyle w:val="EPP-Cabealho"/>
          </w:pPr>
          <w:sdt>
            <w:sdtPr>
              <w:alias w:val="Gestor"/>
              <w:tag w:val=""/>
              <w:id w:val="-183205528"/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 w:rsidR="00CF3395">
                <w:t>DPCJ – Documentação e Padrões de Codificação para Jogos</w:t>
              </w:r>
            </w:sdtContent>
          </w:sdt>
          <w:r w:rsidR="0069452F">
            <w:tab/>
          </w:r>
          <w:sdt>
            <w:sdtPr>
              <w:alias w:val="Assunto"/>
              <w:tag w:val=""/>
              <w:id w:val="643781672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1441C7">
                <w:t>Versão 0.2</w:t>
              </w:r>
            </w:sdtContent>
          </w:sdt>
        </w:p>
      </w:tc>
      <w:tc>
        <w:tcPr>
          <w:tcW w:w="1705" w:type="dxa"/>
          <w:vAlign w:val="center"/>
        </w:tcPr>
        <w:p w:rsidR="00FB4266" w:rsidRDefault="00375F64" w:rsidP="007E6CB5">
          <w:pPr>
            <w:pStyle w:val="EPP-Cabealho"/>
          </w:pPr>
          <w:r>
            <w:fldChar w:fldCharType="begin"/>
          </w:r>
          <w:r>
            <w:instrText xml:space="preserve"> DOCPROPERTY  CATEGORY </w:instrText>
          </w:r>
          <w:r>
            <w:fldChar w:fldCharType="end"/>
          </w:r>
        </w:p>
      </w:tc>
      <w:tc>
        <w:tcPr>
          <w:tcW w:w="1705" w:type="dxa"/>
          <w:vAlign w:val="center"/>
        </w:tcPr>
        <w:p w:rsidR="00FB4266" w:rsidRDefault="00375F64" w:rsidP="007E6CB5">
          <w:pPr>
            <w:pStyle w:val="EPP-Cabealho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1441C7">
            <w:rPr>
              <w:noProof/>
            </w:rPr>
            <w:t>2</w:t>
          </w:r>
          <w:r>
            <w:fldChar w:fldCharType="end"/>
          </w:r>
          <w:r>
            <w:t xml:space="preserve"> de </w:t>
          </w:r>
          <w:r w:rsidR="00841EC0">
            <w:fldChar w:fldCharType="begin"/>
          </w:r>
          <w:r w:rsidR="00841EC0">
            <w:instrText xml:space="preserve"> NUMPAGES </w:instrText>
          </w:r>
          <w:r w:rsidR="00841EC0">
            <w:fldChar w:fldCharType="separate"/>
          </w:r>
          <w:r w:rsidR="001441C7">
            <w:rPr>
              <w:noProof/>
            </w:rPr>
            <w:t>4</w:t>
          </w:r>
          <w:r w:rsidR="00841EC0">
            <w:rPr>
              <w:noProof/>
            </w:rPr>
            <w:fldChar w:fldCharType="end"/>
          </w:r>
        </w:p>
      </w:tc>
    </w:tr>
  </w:tbl>
  <w:p w:rsidR="00FB4266" w:rsidRDefault="0069452F" w:rsidP="0069452F">
    <w:pPr>
      <w:jc w:val="right"/>
    </w:pPr>
    <w:r>
      <w:t xml:space="preserve">vs: </w:t>
    </w:r>
    <w:fldSimple w:instr=" DOCPROPERTY  &quot;Versão Modelo&quot;  \* MERGEFORMAT ">
      <w:r w:rsidR="00420ED2"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4B96" w:rsidRDefault="00084B96">
      <w:r>
        <w:separator/>
      </w:r>
    </w:p>
  </w:footnote>
  <w:footnote w:type="continuationSeparator" w:id="0">
    <w:p w:rsidR="00084B96" w:rsidRDefault="00084B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69452F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:rsidR="0069452F" w:rsidRDefault="0069452F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:rsidR="0069452F" w:rsidRDefault="0069452F">
          <w:pPr>
            <w:pStyle w:val="Rodap"/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:rsidR="0069452F" w:rsidRDefault="0069452F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5pt;height:34.5pt">
                <v:imagedata r:id="rId1" o:title=""/>
              </v:shape>
              <o:OLEObject Type="Embed" ProgID="Word.Picture.8" ShapeID="_x0000_i1025" DrawAspect="Content" ObjectID="_1605070428" r:id="rId2"/>
            </w:object>
          </w:r>
        </w:p>
      </w:tc>
    </w:tr>
  </w:tbl>
  <w:p w:rsidR="0069452F" w:rsidRDefault="0069452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B4266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:rsidR="00FB4266" w:rsidRDefault="00375F64" w:rsidP="007E6CB5">
          <w:pPr>
            <w:pStyle w:val="EPP-Cabealho"/>
            <w:rPr>
              <w:b/>
              <w:bCs/>
            </w:rPr>
          </w:pPr>
          <w:r>
            <w:t>&lt;Marca do Cliente&gt;</w:t>
          </w:r>
        </w:p>
      </w:tc>
      <w:sdt>
        <w:sdtPr>
          <w:rPr>
            <w:bCs/>
          </w:rPr>
          <w:alias w:val="Título"/>
          <w:tag w:val=""/>
          <w:id w:val="-1432506946"/>
          <w:placeholder>
            <w:docPart w:val="B46CF8CBE71247B98B1E3B44699CF7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:rsidR="00FB4266" w:rsidRDefault="00CF3395" w:rsidP="007E6CB5">
              <w:pPr>
                <w:pStyle w:val="EPP-Cabealho"/>
                <w:rPr>
                  <w:bCs/>
                </w:rPr>
              </w:pPr>
              <w:r>
                <w:rPr>
                  <w:bCs/>
                </w:rPr>
                <w:t>DCPJ – Ações do gladiador</w:t>
              </w:r>
            </w:p>
          </w:tc>
        </w:sdtContent>
      </w:sdt>
      <w:tc>
        <w:tcPr>
          <w:tcW w:w="1440" w:type="dxa"/>
          <w:vAlign w:val="center"/>
        </w:tcPr>
        <w:p w:rsidR="00FB4266" w:rsidRDefault="00FB4266" w:rsidP="007E6CB5">
          <w:pPr>
            <w:pStyle w:val="EPP-Cabealho"/>
            <w:rPr>
              <w:b/>
            </w:rPr>
          </w:pPr>
        </w:p>
      </w:tc>
    </w:tr>
  </w:tbl>
  <w:p w:rsidR="00FB4266" w:rsidRDefault="00FB426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E177C"/>
    <w:multiLevelType w:val="multilevel"/>
    <w:tmpl w:val="C1406184"/>
    <w:lvl w:ilvl="0">
      <w:start w:val="1"/>
      <w:numFmt w:val="decimal"/>
      <w:pStyle w:val="EPP-Passosfluxo"/>
      <w:lvlText w:val="P%1."/>
      <w:lvlJc w:val="left"/>
      <w:pPr>
        <w:tabs>
          <w:tab w:val="num" w:pos="1014"/>
        </w:tabs>
        <w:ind w:left="1014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072"/>
        </w:tabs>
        <w:ind w:left="2072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454"/>
        </w:tabs>
        <w:ind w:left="2454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  <w:rPr>
        <w:rFonts w:hint="default"/>
      </w:rPr>
    </w:lvl>
  </w:abstractNum>
  <w:abstractNum w:abstractNumId="1" w15:restartNumberingAfterBreak="0">
    <w:nsid w:val="184F51AE"/>
    <w:multiLevelType w:val="multilevel"/>
    <w:tmpl w:val="3B360B28"/>
    <w:lvl w:ilvl="0">
      <w:start w:val="1"/>
      <w:numFmt w:val="decimalZero"/>
      <w:pStyle w:val="EPP-Fluxotitulo"/>
      <w:lvlText w:val="[FA%1]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1211"/>
        </w:tabs>
        <w:ind w:left="1211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1593"/>
        </w:tabs>
        <w:ind w:left="1593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2313"/>
        </w:tabs>
        <w:ind w:left="231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033"/>
        </w:tabs>
        <w:ind w:left="303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753"/>
        </w:tabs>
        <w:ind w:left="375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473"/>
        </w:tabs>
        <w:ind w:left="447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193"/>
        </w:tabs>
        <w:ind w:left="519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913"/>
        </w:tabs>
        <w:ind w:left="5913" w:hanging="180"/>
      </w:pPr>
      <w:rPr>
        <w:rFonts w:hint="default"/>
      </w:rPr>
    </w:lvl>
  </w:abstractNum>
  <w:abstractNum w:abstractNumId="2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95584E"/>
    <w:multiLevelType w:val="hybridMultilevel"/>
    <w:tmpl w:val="9AE6DC9A"/>
    <w:lvl w:ilvl="0" w:tplc="A6A69B48">
      <w:start w:val="1"/>
      <w:numFmt w:val="decimal"/>
      <w:pStyle w:val="EPP-Fluxopassos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>
      <w:start w:val="1"/>
      <w:numFmt w:val="lowerRoman"/>
      <w:lvlText w:val="%3."/>
      <w:lvlJc w:val="right"/>
      <w:pPr>
        <w:ind w:left="2868" w:hanging="180"/>
      </w:pPr>
    </w:lvl>
    <w:lvl w:ilvl="3" w:tplc="0816000F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6C204A01"/>
    <w:multiLevelType w:val="hybridMultilevel"/>
    <w:tmpl w:val="CE8C6A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5133A1"/>
    <w:multiLevelType w:val="multilevel"/>
    <w:tmpl w:val="6AD4ACA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2"/>
  </w:num>
  <w:num w:numId="7">
    <w:abstractNumId w:val="6"/>
  </w:num>
  <w:num w:numId="8">
    <w:abstractNumId w:val="6"/>
  </w:num>
  <w:num w:numId="9">
    <w:abstractNumId w:val="0"/>
  </w:num>
  <w:num w:numId="10">
    <w:abstractNumId w:val="1"/>
  </w:num>
  <w:num w:numId="11">
    <w:abstractNumId w:val="3"/>
  </w:num>
  <w:num w:numId="12">
    <w:abstractNumId w:val="3"/>
    <w:lvlOverride w:ilvl="0">
      <w:startOverride w:val="1"/>
    </w:lvlOverride>
  </w:num>
  <w:num w:numId="13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ED2"/>
    <w:rsid w:val="0000781E"/>
    <w:rsid w:val="00031ADF"/>
    <w:rsid w:val="00032616"/>
    <w:rsid w:val="00084B96"/>
    <w:rsid w:val="000C77A8"/>
    <w:rsid w:val="00124BC4"/>
    <w:rsid w:val="001441C7"/>
    <w:rsid w:val="001636B5"/>
    <w:rsid w:val="00166468"/>
    <w:rsid w:val="00185D0C"/>
    <w:rsid w:val="001C4FD5"/>
    <w:rsid w:val="001E0869"/>
    <w:rsid w:val="00204F30"/>
    <w:rsid w:val="00254122"/>
    <w:rsid w:val="00366AC2"/>
    <w:rsid w:val="00375F64"/>
    <w:rsid w:val="00420ED2"/>
    <w:rsid w:val="00442A5D"/>
    <w:rsid w:val="00453FD0"/>
    <w:rsid w:val="00477AA6"/>
    <w:rsid w:val="0049456B"/>
    <w:rsid w:val="00580EC3"/>
    <w:rsid w:val="005C2EBC"/>
    <w:rsid w:val="00636D67"/>
    <w:rsid w:val="00651E57"/>
    <w:rsid w:val="0069452F"/>
    <w:rsid w:val="00752EC9"/>
    <w:rsid w:val="007839CF"/>
    <w:rsid w:val="007B08CE"/>
    <w:rsid w:val="007C4737"/>
    <w:rsid w:val="007E6CB5"/>
    <w:rsid w:val="008202EF"/>
    <w:rsid w:val="0082433C"/>
    <w:rsid w:val="00824D94"/>
    <w:rsid w:val="00836CC7"/>
    <w:rsid w:val="00841EC0"/>
    <w:rsid w:val="008D76B2"/>
    <w:rsid w:val="008E52A1"/>
    <w:rsid w:val="00924C78"/>
    <w:rsid w:val="009A6367"/>
    <w:rsid w:val="009B0E25"/>
    <w:rsid w:val="00A47243"/>
    <w:rsid w:val="00AA73B9"/>
    <w:rsid w:val="00AC5BC3"/>
    <w:rsid w:val="00B03368"/>
    <w:rsid w:val="00B05291"/>
    <w:rsid w:val="00B5102A"/>
    <w:rsid w:val="00BB664B"/>
    <w:rsid w:val="00BD0C39"/>
    <w:rsid w:val="00C16EDA"/>
    <w:rsid w:val="00C36863"/>
    <w:rsid w:val="00C57F6A"/>
    <w:rsid w:val="00C62539"/>
    <w:rsid w:val="00CA3792"/>
    <w:rsid w:val="00CF3395"/>
    <w:rsid w:val="00D3374F"/>
    <w:rsid w:val="00D60B3D"/>
    <w:rsid w:val="00DD250E"/>
    <w:rsid w:val="00E3101F"/>
    <w:rsid w:val="00E54AD6"/>
    <w:rsid w:val="00E700C7"/>
    <w:rsid w:val="00E74320"/>
    <w:rsid w:val="00E85C1E"/>
    <w:rsid w:val="00EA5759"/>
    <w:rsid w:val="00F16672"/>
    <w:rsid w:val="00F16A27"/>
    <w:rsid w:val="00F86AAC"/>
    <w:rsid w:val="00FB4266"/>
    <w:rsid w:val="00FD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560F0A"/>
  <w15:docId w15:val="{5F22C10C-97B7-4957-9196-EE8D44959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link w:val="Ttulo1Char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link w:val="Ttulo3Char"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link w:val="InstruoCarcter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69452F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9452F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2EB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2EBC"/>
    <w:rPr>
      <w:rFonts w:ascii="Tahoma" w:hAnsi="Tahoma" w:cs="Tahoma"/>
      <w:color w:val="000000"/>
      <w:sz w:val="16"/>
      <w:szCs w:val="16"/>
    </w:rPr>
  </w:style>
  <w:style w:type="paragraph" w:customStyle="1" w:styleId="EPP-Seonivel1">
    <w:name w:val="EPP-Seção nivel 1"/>
    <w:basedOn w:val="Ttulo1"/>
    <w:link w:val="EPP-Seonivel1Carcter"/>
    <w:qFormat/>
    <w:rsid w:val="005C2EBC"/>
  </w:style>
  <w:style w:type="paragraph" w:customStyle="1" w:styleId="EPP-Seonivel2">
    <w:name w:val="EPP-Seção nivel 2"/>
    <w:basedOn w:val="Ttulo2"/>
    <w:link w:val="EPP-Seonivel2Carcter"/>
    <w:qFormat/>
    <w:rsid w:val="005C2EBC"/>
  </w:style>
  <w:style w:type="character" w:customStyle="1" w:styleId="Ttulo1Char">
    <w:name w:val="Título 1 Char"/>
    <w:basedOn w:val="Fontepargpadro"/>
    <w:link w:val="Ttulo1"/>
    <w:rsid w:val="005C2EBC"/>
    <w:rPr>
      <w:rFonts w:ascii="Arial" w:hAnsi="Arial" w:cs="Arial"/>
      <w:b/>
      <w:caps/>
      <w:sz w:val="24"/>
      <w:lang w:eastAsia="en-US"/>
    </w:rPr>
  </w:style>
  <w:style w:type="character" w:customStyle="1" w:styleId="EPP-Seonivel1Carcter">
    <w:name w:val="EPP-Seção nivel 1 Carácter"/>
    <w:basedOn w:val="Ttulo1Char"/>
    <w:link w:val="EPP-Seonivel1"/>
    <w:rsid w:val="005C2EBC"/>
    <w:rPr>
      <w:rFonts w:ascii="Arial" w:hAnsi="Arial" w:cs="Arial"/>
      <w:b/>
      <w:caps/>
      <w:sz w:val="24"/>
      <w:lang w:eastAsia="en-US"/>
    </w:rPr>
  </w:style>
  <w:style w:type="paragraph" w:customStyle="1" w:styleId="EPP-Seonivel3">
    <w:name w:val="EPP-Seção nivel 3"/>
    <w:basedOn w:val="Ttulo3"/>
    <w:link w:val="EPP-Seonivel3Carcter"/>
    <w:qFormat/>
    <w:rsid w:val="005C2EBC"/>
  </w:style>
  <w:style w:type="character" w:customStyle="1" w:styleId="Ttulo2Char">
    <w:name w:val="Título 2 Char"/>
    <w:basedOn w:val="Fontepargpadro"/>
    <w:link w:val="Ttulo2"/>
    <w:rsid w:val="005C2EBC"/>
    <w:rPr>
      <w:rFonts w:ascii="Arial" w:hAnsi="Arial"/>
      <w:b/>
      <w:sz w:val="24"/>
      <w:lang w:eastAsia="en-US"/>
    </w:rPr>
  </w:style>
  <w:style w:type="character" w:customStyle="1" w:styleId="EPP-Seonivel2Carcter">
    <w:name w:val="EPP-Seção nivel 2 Carácter"/>
    <w:basedOn w:val="Ttulo2Char"/>
    <w:link w:val="EPP-Seonivel2"/>
    <w:rsid w:val="005C2EBC"/>
    <w:rPr>
      <w:rFonts w:ascii="Arial" w:hAnsi="Arial"/>
      <w:b/>
      <w:sz w:val="24"/>
      <w:lang w:eastAsia="en-US"/>
    </w:rPr>
  </w:style>
  <w:style w:type="paragraph" w:customStyle="1" w:styleId="EPP-Comentario">
    <w:name w:val="EPP-Comentario"/>
    <w:basedOn w:val="Instruo"/>
    <w:link w:val="EPP-ComentarioCarcter"/>
    <w:qFormat/>
    <w:rsid w:val="005C2EBC"/>
    <w:rPr>
      <w:lang w:val="pt-PT"/>
    </w:rPr>
  </w:style>
  <w:style w:type="character" w:customStyle="1" w:styleId="Ttulo3Char">
    <w:name w:val="Título 3 Char"/>
    <w:basedOn w:val="Ttulo2Char"/>
    <w:link w:val="Ttulo3"/>
    <w:rsid w:val="005C2EBC"/>
    <w:rPr>
      <w:rFonts w:ascii="Arial" w:hAnsi="Arial"/>
      <w:b/>
      <w:sz w:val="24"/>
      <w:lang w:eastAsia="en-US"/>
    </w:rPr>
  </w:style>
  <w:style w:type="character" w:customStyle="1" w:styleId="EPP-Seonivel3Carcter">
    <w:name w:val="EPP-Seção nivel 3 Carácter"/>
    <w:basedOn w:val="Ttulo3Char"/>
    <w:link w:val="EPP-Seonivel3"/>
    <w:rsid w:val="005C2EBC"/>
    <w:rPr>
      <w:rFonts w:ascii="Arial" w:hAnsi="Arial"/>
      <w:b/>
      <w:sz w:val="24"/>
      <w:lang w:eastAsia="en-US"/>
    </w:rPr>
  </w:style>
  <w:style w:type="paragraph" w:customStyle="1" w:styleId="EPP-Titulo">
    <w:name w:val="EPP-Titulo"/>
    <w:basedOn w:val="Ttulo"/>
    <w:link w:val="EPP-TituloCarcter"/>
    <w:qFormat/>
    <w:rsid w:val="005C2EBC"/>
    <w:pPr>
      <w:jc w:val="center"/>
    </w:pPr>
  </w:style>
  <w:style w:type="character" w:customStyle="1" w:styleId="InstruoCarcter">
    <w:name w:val="Instrução Carácter"/>
    <w:basedOn w:val="Fontepargpadro"/>
    <w:link w:val="Instruo"/>
    <w:rsid w:val="005C2EBC"/>
    <w:rPr>
      <w:rFonts w:ascii="Arial" w:hAnsi="Arial" w:cs="Arial"/>
      <w:i/>
      <w:color w:val="0000FF"/>
    </w:rPr>
  </w:style>
  <w:style w:type="character" w:customStyle="1" w:styleId="EPP-ComentarioCarcter">
    <w:name w:val="EPP-Comentario Carácter"/>
    <w:basedOn w:val="InstruoCarcter"/>
    <w:link w:val="EPP-Comentario"/>
    <w:rsid w:val="005C2EBC"/>
    <w:rPr>
      <w:rFonts w:ascii="Arial" w:hAnsi="Arial" w:cs="Arial"/>
      <w:i/>
      <w:color w:val="0000FF"/>
      <w:lang w:val="pt-PT"/>
    </w:rPr>
  </w:style>
  <w:style w:type="paragraph" w:customStyle="1" w:styleId="EPP-TextoNormal">
    <w:name w:val="EPP-Texto Normal"/>
    <w:basedOn w:val="Normal"/>
    <w:link w:val="EPP-TextoNormalCarcter"/>
    <w:qFormat/>
    <w:rsid w:val="005C2EBC"/>
    <w:rPr>
      <w:lang w:val="pt-PT"/>
    </w:rPr>
  </w:style>
  <w:style w:type="character" w:customStyle="1" w:styleId="TtuloChar">
    <w:name w:val="Título Char"/>
    <w:basedOn w:val="Fontepargpadro"/>
    <w:link w:val="Ttulo"/>
    <w:rsid w:val="005C2EBC"/>
    <w:rPr>
      <w:rFonts w:ascii="Arial" w:hAnsi="Arial"/>
      <w:b/>
      <w:caps/>
      <w:sz w:val="28"/>
      <w:lang w:eastAsia="en-US"/>
    </w:rPr>
  </w:style>
  <w:style w:type="character" w:customStyle="1" w:styleId="EPP-TituloCarcter">
    <w:name w:val="EPP-Titulo Carácter"/>
    <w:basedOn w:val="TtuloChar"/>
    <w:link w:val="EPP-Titulo"/>
    <w:rsid w:val="005C2EBC"/>
    <w:rPr>
      <w:rFonts w:ascii="Arial" w:hAnsi="Arial"/>
      <w:b/>
      <w:caps/>
      <w:sz w:val="28"/>
      <w:lang w:eastAsia="en-US"/>
    </w:rPr>
  </w:style>
  <w:style w:type="paragraph" w:customStyle="1" w:styleId="EPP-Cabealho">
    <w:name w:val="EPP-Cabeçalho"/>
    <w:basedOn w:val="Normal"/>
    <w:link w:val="EPP-CabealhoCarcter"/>
    <w:qFormat/>
    <w:rsid w:val="00D60B3D"/>
    <w:pPr>
      <w:jc w:val="center"/>
    </w:pPr>
    <w:rPr>
      <w:lang w:val="pt-PT"/>
    </w:rPr>
  </w:style>
  <w:style w:type="character" w:customStyle="1" w:styleId="EPP-TextoNormalCarcter">
    <w:name w:val="EPP-Texto Normal Carácter"/>
    <w:basedOn w:val="Fontepargpadro"/>
    <w:link w:val="EPP-TextoNormal"/>
    <w:rsid w:val="005C2EBC"/>
    <w:rPr>
      <w:rFonts w:ascii="Arial" w:hAnsi="Arial" w:cs="Arial"/>
      <w:color w:val="000000"/>
      <w:lang w:val="pt-PT"/>
    </w:rPr>
  </w:style>
  <w:style w:type="paragraph" w:styleId="CitaoIntensa">
    <w:name w:val="Intense Quote"/>
    <w:basedOn w:val="Normal"/>
    <w:next w:val="Normal"/>
    <w:link w:val="CitaoIntensaChar"/>
    <w:uiPriority w:val="30"/>
    <w:rsid w:val="00D60B3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EPP-CabealhoCarcter">
    <w:name w:val="EPP-Cabeçalho Carácter"/>
    <w:basedOn w:val="Fontepargpadro"/>
    <w:link w:val="EPP-Cabealho"/>
    <w:rsid w:val="00D60B3D"/>
    <w:rPr>
      <w:rFonts w:ascii="Arial" w:hAnsi="Arial" w:cs="Arial"/>
      <w:color w:val="000000"/>
      <w:lang w:val="pt-PT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0B3D"/>
    <w:rPr>
      <w:rFonts w:ascii="Arial" w:hAnsi="Arial" w:cs="Arial"/>
      <w:b/>
      <w:bCs/>
      <w:i/>
      <w:iCs/>
      <w:color w:val="5B9BD5" w:themeColor="accent1"/>
    </w:rPr>
  </w:style>
  <w:style w:type="paragraph" w:styleId="PargrafodaLista">
    <w:name w:val="List Paragraph"/>
    <w:basedOn w:val="Normal"/>
    <w:link w:val="PargrafodaListaChar"/>
    <w:uiPriority w:val="34"/>
    <w:qFormat/>
    <w:rsid w:val="009A6367"/>
    <w:pPr>
      <w:suppressAutoHyphens/>
      <w:spacing w:after="200" w:line="276" w:lineRule="auto"/>
      <w:ind w:left="708"/>
      <w:jc w:val="left"/>
    </w:pPr>
    <w:rPr>
      <w:rFonts w:eastAsia="Calibri" w:cs="Times New Roman"/>
      <w:color w:val="auto"/>
      <w:szCs w:val="22"/>
      <w:lang w:eastAsia="ar-SA"/>
    </w:rPr>
  </w:style>
  <w:style w:type="character" w:customStyle="1" w:styleId="PargrafodaListaChar">
    <w:name w:val="Parágrafo da Lista Char"/>
    <w:link w:val="PargrafodaLista"/>
    <w:uiPriority w:val="34"/>
    <w:rsid w:val="009A6367"/>
    <w:rPr>
      <w:rFonts w:ascii="Arial" w:eastAsia="Calibri" w:hAnsi="Arial"/>
      <w:szCs w:val="22"/>
      <w:lang w:eastAsia="ar-SA"/>
    </w:rPr>
  </w:style>
  <w:style w:type="paragraph" w:customStyle="1" w:styleId="EPP-Passosfluxo">
    <w:name w:val="EPP-Passos fluxo"/>
    <w:basedOn w:val="PargrafodaLista"/>
    <w:link w:val="EPP-PassosfluxoCarcter"/>
    <w:qFormat/>
    <w:rsid w:val="00D60B3D"/>
    <w:pPr>
      <w:numPr>
        <w:numId w:val="9"/>
      </w:numPr>
      <w:suppressAutoHyphens w:val="0"/>
      <w:spacing w:after="0" w:line="240" w:lineRule="auto"/>
      <w:ind w:hanging="588"/>
      <w:contextualSpacing/>
      <w:jc w:val="both"/>
    </w:pPr>
    <w:rPr>
      <w:szCs w:val="20"/>
      <w:lang w:eastAsia="en-US"/>
    </w:rPr>
  </w:style>
  <w:style w:type="paragraph" w:customStyle="1" w:styleId="EPP-Fluxotitulo">
    <w:name w:val="EPP-Fluxo titulo"/>
    <w:basedOn w:val="PargrafodaLista"/>
    <w:link w:val="EPP-FluxotituloCarcter"/>
    <w:qFormat/>
    <w:rsid w:val="00D60B3D"/>
    <w:pPr>
      <w:numPr>
        <w:numId w:val="10"/>
      </w:numPr>
      <w:suppressAutoHyphens w:val="0"/>
      <w:spacing w:after="0" w:line="240" w:lineRule="auto"/>
      <w:contextualSpacing/>
      <w:jc w:val="both"/>
    </w:pPr>
    <w:rPr>
      <w:rFonts w:ascii="Verdana" w:hAnsi="Verdana"/>
      <w:b/>
      <w:szCs w:val="20"/>
      <w:lang w:eastAsia="en-US"/>
    </w:rPr>
  </w:style>
  <w:style w:type="character" w:customStyle="1" w:styleId="EPP-PassosfluxoCarcter">
    <w:name w:val="EPP-Passos fluxo Carácter"/>
    <w:basedOn w:val="PargrafodaListaChar"/>
    <w:link w:val="EPP-Passosfluxo"/>
    <w:rsid w:val="00D60B3D"/>
    <w:rPr>
      <w:rFonts w:ascii="Arial" w:eastAsia="Calibri" w:hAnsi="Arial"/>
      <w:szCs w:val="22"/>
      <w:lang w:eastAsia="en-US"/>
    </w:rPr>
  </w:style>
  <w:style w:type="paragraph" w:customStyle="1" w:styleId="EPP-Fluxopassos">
    <w:name w:val="EPP-Fluxo passos"/>
    <w:basedOn w:val="PargrafodaLista"/>
    <w:link w:val="EPP-FluxopassosCarcter"/>
    <w:qFormat/>
    <w:rsid w:val="00D60B3D"/>
    <w:pPr>
      <w:numPr>
        <w:numId w:val="11"/>
      </w:numPr>
      <w:suppressAutoHyphens w:val="0"/>
      <w:spacing w:after="0" w:line="240" w:lineRule="auto"/>
      <w:contextualSpacing/>
      <w:jc w:val="both"/>
    </w:pPr>
    <w:rPr>
      <w:szCs w:val="20"/>
      <w:lang w:val="pt-PT" w:eastAsia="en-US"/>
    </w:rPr>
  </w:style>
  <w:style w:type="character" w:customStyle="1" w:styleId="EPP-FluxotituloCarcter">
    <w:name w:val="EPP-Fluxo titulo Carácter"/>
    <w:basedOn w:val="PargrafodaListaChar"/>
    <w:link w:val="EPP-Fluxotitulo"/>
    <w:rsid w:val="00D60B3D"/>
    <w:rPr>
      <w:rFonts w:ascii="Verdana" w:eastAsia="Calibri" w:hAnsi="Verdana"/>
      <w:b/>
      <w:szCs w:val="22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9A6367"/>
    <w:rPr>
      <w:i/>
      <w:iCs/>
      <w:color w:val="000000" w:themeColor="text1"/>
    </w:rPr>
  </w:style>
  <w:style w:type="character" w:customStyle="1" w:styleId="EPP-FluxopassosCarcter">
    <w:name w:val="EPP-Fluxo passos Carácter"/>
    <w:basedOn w:val="PargrafodaListaChar"/>
    <w:link w:val="EPP-Fluxopassos"/>
    <w:rsid w:val="00D60B3D"/>
    <w:rPr>
      <w:rFonts w:ascii="Arial" w:eastAsia="Calibri" w:hAnsi="Arial"/>
      <w:szCs w:val="22"/>
      <w:lang w:val="pt-PT" w:eastAsia="en-US"/>
    </w:rPr>
  </w:style>
  <w:style w:type="character" w:customStyle="1" w:styleId="CitaoChar">
    <w:name w:val="Citação Char"/>
    <w:basedOn w:val="Fontepargpadro"/>
    <w:link w:val="Citao"/>
    <w:uiPriority w:val="29"/>
    <w:rsid w:val="009A6367"/>
    <w:rPr>
      <w:rFonts w:ascii="Arial" w:hAnsi="Arial" w:cs="Arial"/>
      <w:i/>
      <w:iCs/>
      <w:color w:val="000000" w:themeColor="text1"/>
    </w:rPr>
  </w:style>
  <w:style w:type="table" w:styleId="Tabelacomgrade">
    <w:name w:val="Table Grid"/>
    <w:basedOn w:val="Tabelanormal"/>
    <w:uiPriority w:val="39"/>
    <w:rsid w:val="008D76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5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er\AppData\Local\Temp\Template%20-%20Especifica&#231;&#227;o%20de%20Caso%20de%20Us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AC055C62120418D9A8D703F5004B18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3702080-D643-4AD1-942B-F99C7D821C75}"/>
      </w:docPartPr>
      <w:docPartBody>
        <w:p w:rsidR="00466566" w:rsidRDefault="00466566">
          <w:pPr>
            <w:pStyle w:val="CAC055C62120418D9A8D703F5004B180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B46CF8CBE71247B98B1E3B44699CF7E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CB0C4B7-05ED-4958-AC2F-AB18104F390F}"/>
      </w:docPartPr>
      <w:docPartBody>
        <w:p w:rsidR="00466566" w:rsidRDefault="00466566">
          <w:pPr>
            <w:pStyle w:val="B46CF8CBE71247B98B1E3B44699CF7E8"/>
          </w:pPr>
          <w:r w:rsidRPr="00FE5ACF">
            <w:rPr>
              <w:rStyle w:val="TextodoEspaoReservado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566"/>
    <w:rsid w:val="00466566"/>
    <w:rsid w:val="00CC6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CAC055C62120418D9A8D703F5004B180">
    <w:name w:val="CAC055C62120418D9A8D703F5004B180"/>
  </w:style>
  <w:style w:type="paragraph" w:customStyle="1" w:styleId="B46CF8CBE71247B98B1E3B44699CF7E8">
    <w:name w:val="B46CF8CBE71247B98B1E3B44699CF7E8"/>
  </w:style>
  <w:style w:type="paragraph" w:customStyle="1" w:styleId="5093112F4B824F44B5441EF6EEEB606B">
    <w:name w:val="5093112F4B824F44B5441EF6EEEB606B"/>
  </w:style>
  <w:style w:type="paragraph" w:customStyle="1" w:styleId="7B955D6A41D641D59B251539E33188CA">
    <w:name w:val="7B955D6A41D641D59B251539E33188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68431C-37D9-4E12-B13B-FA2E60BAC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- Especificação de Caso de Uso</Template>
  <TotalTime>3</TotalTime>
  <Pages>4</Pages>
  <Words>266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DDPJ – Ações do gladiador</vt:lpstr>
    </vt:vector>
  </TitlesOfParts>
  <Manager>DPCJ – Documentação e Padrões de Codificação para Jogos</Manager>
  <Company/>
  <LinksUpToDate>false</LinksUpToDate>
  <CharactersWithSpaces>1700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DCPJ – Ações do gladiador</dc:title>
  <dc:subject>Versão 0.2</dc:subject>
  <dc:creator>dener cavallaro</dc:creator>
  <cp:lastModifiedBy>aluno</cp:lastModifiedBy>
  <cp:revision>5</cp:revision>
  <cp:lastPrinted>2005-05-05T18:34:00Z</cp:lastPrinted>
  <dcterms:created xsi:type="dcterms:W3CDTF">2018-09-14T00:46:00Z</dcterms:created>
  <dcterms:modified xsi:type="dcterms:W3CDTF">2018-11-30T10:07:00Z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