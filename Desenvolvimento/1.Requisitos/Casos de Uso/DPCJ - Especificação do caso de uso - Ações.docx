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9452F" w:rsidRDefault="00C57F6A" w:rsidP="00C57F6A">
      <w:pPr>
        <w:jc w:val="center"/>
      </w:pPr>
      <w:r>
        <w:rPr>
          <w:noProof/>
        </w:rPr>
        <w:drawing>
          <wp:inline distT="0" distB="0" distL="0" distR="0" wp14:anchorId="059C51B8" wp14:editId="58F7B378">
            <wp:extent cx="2857500" cy="2857500"/>
            <wp:effectExtent l="0" t="0" r="0" b="0"/>
            <wp:docPr id="4" name="Imagem 4" descr="Resultado de imagem para análise e desenvolvimento de sistem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sultado de imagem para análise e desenvolvimento de sistema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Default="0069452F" w:rsidP="0069452F"/>
    <w:p w:rsidR="0069452F" w:rsidRPr="00264EFB" w:rsidRDefault="0069452F" w:rsidP="0069452F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4D1775A" wp14:editId="02DC9EC3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CAC055C62120418D9A8D703F5004B18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9452F" w:rsidRPr="0037364C" w:rsidRDefault="00CF3395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DCPJ</w:t>
                                </w:r>
                                <w:r w:rsidR="00420ED2"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 xml:space="preserve"> – </w:t>
                                </w:r>
                                <w:r w:rsidR="00154BDF"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Ações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D1775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eBHggIAAA8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CAC055C62120418D9A8D703F5004B180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69452F" w:rsidRPr="0037364C" w:rsidRDefault="00CF3395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DCPJ</w:t>
                          </w:r>
                          <w:r w:rsidR="00420ED2">
                            <w:rPr>
                              <w:rFonts w:ascii="Segoe UI" w:hAnsi="Segoe UI" w:cs="Segoe UI"/>
                              <w:color w:val="C00000"/>
                            </w:rPr>
                            <w:t xml:space="preserve"> – </w:t>
                          </w:r>
                          <w:r w:rsidR="00154BDF">
                            <w:rPr>
                              <w:rFonts w:ascii="Segoe UI" w:hAnsi="Segoe UI" w:cs="Segoe UI"/>
                              <w:color w:val="C00000"/>
                            </w:rPr>
                            <w:t>Ações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35F93" wp14:editId="36368836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9452F" w:rsidRPr="0037364C" w:rsidRDefault="00154BDF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Versão 0.1</w:t>
                                </w:r>
                              </w:p>
                            </w:sdtContent>
                          </w:sdt>
                          <w:p w:rsidR="0069452F" w:rsidRPr="0037364C" w:rsidRDefault="0069452F" w:rsidP="0069452F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:rsidR="0069452F" w:rsidRPr="0037364C" w:rsidRDefault="0069452F" w:rsidP="0069452F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35F93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69452F" w:rsidRPr="0037364C" w:rsidRDefault="00154BDF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Versão 0.1</w:t>
                          </w:r>
                        </w:p>
                      </w:sdtContent>
                    </w:sdt>
                    <w:p w:rsidR="0069452F" w:rsidRPr="0037364C" w:rsidRDefault="0069452F" w:rsidP="0069452F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:rsidR="0069452F" w:rsidRPr="0037364C" w:rsidRDefault="0069452F" w:rsidP="0069452F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Default="0069452F" w:rsidP="0069452F">
      <w:pPr>
        <w:tabs>
          <w:tab w:val="left" w:pos="3700"/>
        </w:tabs>
      </w:pPr>
      <w:r>
        <w:tab/>
      </w:r>
    </w:p>
    <w:p w:rsidR="0069452F" w:rsidRPr="00264EFB" w:rsidRDefault="0069452F" w:rsidP="0069452F">
      <w:pPr>
        <w:tabs>
          <w:tab w:val="left" w:pos="3700"/>
        </w:tabs>
        <w:sectPr w:rsidR="0069452F" w:rsidRPr="00264EFB">
          <w:headerReference w:type="first" r:id="rId9"/>
          <w:footerReference w:type="first" r:id="rId10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14491F" wp14:editId="56460B5E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6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:rsidR="0069452F" w:rsidRPr="00CF3395" w:rsidRDefault="00CF3395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36"/>
                                  </w:rPr>
                                </w:pPr>
                                <w:r w:rsidRPr="00CF3395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36"/>
                                    <w:lang w:val="pt-PT"/>
                                  </w:rPr>
                                  <w:t>DPCJ</w:t>
                                </w:r>
                                <w:r w:rsidR="0069452F" w:rsidRPr="00CF3395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36"/>
                                    <w:lang w:val="pt-PT"/>
                                  </w:rPr>
                                  <w:t xml:space="preserve"> </w:t>
                                </w:r>
                                <w:r w:rsidR="00420ED2" w:rsidRPr="00CF3395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36"/>
                                    <w:lang w:val="pt-PT"/>
                                  </w:rPr>
                                  <w:t>–</w:t>
                                </w:r>
                                <w:r w:rsidR="0069452F" w:rsidRPr="00CF3395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36"/>
                                    <w:lang w:val="pt-PT"/>
                                  </w:rPr>
                                  <w:t xml:space="preserve"> </w:t>
                                </w:r>
                                <w:r w:rsidR="00420ED2" w:rsidRPr="00CF3395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36"/>
                                    <w:lang w:val="pt-PT"/>
                                  </w:rPr>
                                  <w:t xml:space="preserve">Documentação e </w:t>
                                </w:r>
                                <w:r w:rsidRPr="00CF3395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36"/>
                                    <w:lang w:val="pt-PT"/>
                                  </w:rPr>
                                  <w:t>Padrões de Codificação</w:t>
                                </w:r>
                                <w:r w:rsidR="00420ED2" w:rsidRPr="00CF3395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36"/>
                                    <w:lang w:val="pt-PT"/>
                                  </w:rPr>
                                  <w:t xml:space="preserve"> para Jogos</w:t>
                                </w:r>
                              </w:p>
                            </w:sdtContent>
                          </w:sdt>
                          <w:p w:rsidR="0069452F" w:rsidRDefault="0069452F" w:rsidP="0069452F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4491F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nagwIAABY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36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:rsidR="0069452F" w:rsidRPr="00CF3395" w:rsidRDefault="00CF3395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36"/>
                            </w:rPr>
                          </w:pPr>
                          <w:r w:rsidRPr="00CF3395">
                            <w:rPr>
                              <w:rFonts w:ascii="Segoe UI" w:hAnsi="Segoe UI" w:cs="Segoe UI"/>
                              <w:color w:val="171717" w:themeColor="background2" w:themeShade="1A"/>
                              <w:sz w:val="36"/>
                              <w:lang w:val="pt-PT"/>
                            </w:rPr>
                            <w:t>DPCJ</w:t>
                          </w:r>
                          <w:r w:rsidR="0069452F" w:rsidRPr="00CF3395">
                            <w:rPr>
                              <w:rFonts w:ascii="Segoe UI" w:hAnsi="Segoe UI" w:cs="Segoe UI"/>
                              <w:color w:val="171717" w:themeColor="background2" w:themeShade="1A"/>
                              <w:sz w:val="36"/>
                              <w:lang w:val="pt-PT"/>
                            </w:rPr>
                            <w:t xml:space="preserve"> </w:t>
                          </w:r>
                          <w:r w:rsidR="00420ED2" w:rsidRPr="00CF3395">
                            <w:rPr>
                              <w:rFonts w:ascii="Segoe UI" w:hAnsi="Segoe UI" w:cs="Segoe UI"/>
                              <w:color w:val="171717" w:themeColor="background2" w:themeShade="1A"/>
                              <w:sz w:val="36"/>
                              <w:lang w:val="pt-PT"/>
                            </w:rPr>
                            <w:t>–</w:t>
                          </w:r>
                          <w:r w:rsidR="0069452F" w:rsidRPr="00CF3395">
                            <w:rPr>
                              <w:rFonts w:ascii="Segoe UI" w:hAnsi="Segoe UI" w:cs="Segoe UI"/>
                              <w:color w:val="171717" w:themeColor="background2" w:themeShade="1A"/>
                              <w:sz w:val="36"/>
                              <w:lang w:val="pt-PT"/>
                            </w:rPr>
                            <w:t xml:space="preserve"> </w:t>
                          </w:r>
                          <w:r w:rsidR="00420ED2" w:rsidRPr="00CF3395">
                            <w:rPr>
                              <w:rFonts w:ascii="Segoe UI" w:hAnsi="Segoe UI" w:cs="Segoe UI"/>
                              <w:color w:val="171717" w:themeColor="background2" w:themeShade="1A"/>
                              <w:sz w:val="36"/>
                              <w:lang w:val="pt-PT"/>
                            </w:rPr>
                            <w:t xml:space="preserve">Documentação e </w:t>
                          </w:r>
                          <w:r w:rsidRPr="00CF3395">
                            <w:rPr>
                              <w:rFonts w:ascii="Segoe UI" w:hAnsi="Segoe UI" w:cs="Segoe UI"/>
                              <w:color w:val="171717" w:themeColor="background2" w:themeShade="1A"/>
                              <w:sz w:val="36"/>
                              <w:lang w:val="pt-PT"/>
                            </w:rPr>
                            <w:t>Padrões de Codificação</w:t>
                          </w:r>
                          <w:r w:rsidR="00420ED2" w:rsidRPr="00CF3395">
                            <w:rPr>
                              <w:rFonts w:ascii="Segoe UI" w:hAnsi="Segoe UI" w:cs="Segoe UI"/>
                              <w:color w:val="171717" w:themeColor="background2" w:themeShade="1A"/>
                              <w:sz w:val="36"/>
                              <w:lang w:val="pt-PT"/>
                            </w:rPr>
                            <w:t xml:space="preserve"> para Jogos</w:t>
                          </w:r>
                        </w:p>
                      </w:sdtContent>
                    </w:sdt>
                    <w:p w:rsidR="0069452F" w:rsidRDefault="0069452F" w:rsidP="0069452F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FB4266" w:rsidRDefault="00375F64" w:rsidP="007E6CB5">
      <w:pPr>
        <w:pStyle w:val="EPP-Titulo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9452F" w:rsidTr="00BF5EBE">
        <w:trPr>
          <w:trHeight w:val="284"/>
        </w:trPr>
        <w:tc>
          <w:tcPr>
            <w:tcW w:w="155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9452F" w:rsidTr="00BF5EBE">
        <w:trPr>
          <w:trHeight w:val="284"/>
        </w:trPr>
        <w:tc>
          <w:tcPr>
            <w:tcW w:w="1550" w:type="dxa"/>
          </w:tcPr>
          <w:p w:rsidR="0069452F" w:rsidRPr="00420ED2" w:rsidRDefault="00420ED2" w:rsidP="007E6CB5">
            <w:pPr>
              <w:pStyle w:val="EPP-Comentario"/>
              <w:rPr>
                <w:i w:val="0"/>
                <w:color w:val="auto"/>
              </w:rPr>
            </w:pPr>
            <w:r w:rsidRPr="00420ED2">
              <w:rPr>
                <w:i w:val="0"/>
                <w:color w:val="auto"/>
              </w:rPr>
              <w:t>12/09/2018</w:t>
            </w:r>
          </w:p>
          <w:p w:rsidR="0069452F" w:rsidRPr="00420ED2" w:rsidRDefault="0069452F" w:rsidP="007E6CB5">
            <w:pPr>
              <w:pStyle w:val="EPP-Comentario"/>
              <w:rPr>
                <w:i w:val="0"/>
                <w:color w:val="auto"/>
              </w:rPr>
            </w:pPr>
          </w:p>
        </w:tc>
        <w:tc>
          <w:tcPr>
            <w:tcW w:w="1080" w:type="dxa"/>
          </w:tcPr>
          <w:p w:rsidR="0069452F" w:rsidRPr="00420ED2" w:rsidRDefault="00420ED2" w:rsidP="007E6CB5">
            <w:pPr>
              <w:pStyle w:val="EPP-Comentario"/>
              <w:rPr>
                <w:i w:val="0"/>
                <w:color w:val="auto"/>
              </w:rPr>
            </w:pPr>
            <w:r w:rsidRPr="00420ED2">
              <w:rPr>
                <w:i w:val="0"/>
                <w:color w:val="auto"/>
              </w:rPr>
              <w:t>0.1</w:t>
            </w:r>
          </w:p>
        </w:tc>
        <w:tc>
          <w:tcPr>
            <w:tcW w:w="4680" w:type="dxa"/>
          </w:tcPr>
          <w:p w:rsidR="0069452F" w:rsidRPr="00420ED2" w:rsidRDefault="00420ED2" w:rsidP="007E6CB5">
            <w:pPr>
              <w:pStyle w:val="EPP-Comentario"/>
              <w:rPr>
                <w:i w:val="0"/>
                <w:color w:val="auto"/>
              </w:rPr>
            </w:pPr>
            <w:r w:rsidRPr="00420ED2">
              <w:rPr>
                <w:i w:val="0"/>
                <w:color w:val="auto"/>
              </w:rPr>
              <w:t>Criação do documento</w:t>
            </w:r>
          </w:p>
        </w:tc>
        <w:tc>
          <w:tcPr>
            <w:tcW w:w="2410" w:type="dxa"/>
          </w:tcPr>
          <w:p w:rsidR="0069452F" w:rsidRPr="00420ED2" w:rsidRDefault="00420ED2" w:rsidP="007E6CB5">
            <w:pPr>
              <w:pStyle w:val="EPP-Comentario"/>
              <w:rPr>
                <w:i w:val="0"/>
                <w:color w:val="auto"/>
              </w:rPr>
            </w:pPr>
            <w:r w:rsidRPr="00420ED2">
              <w:rPr>
                <w:i w:val="0"/>
                <w:color w:val="auto"/>
              </w:rPr>
              <w:t>Dener Cavallaro Marcolino</w:t>
            </w:r>
          </w:p>
        </w:tc>
      </w:tr>
      <w:tr w:rsidR="0069452F" w:rsidTr="00BF5EBE">
        <w:trPr>
          <w:trHeight w:val="284"/>
        </w:trPr>
        <w:tc>
          <w:tcPr>
            <w:tcW w:w="155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108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468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2410" w:type="dxa"/>
          </w:tcPr>
          <w:p w:rsidR="0069452F" w:rsidRDefault="0069452F" w:rsidP="00BF5EBE">
            <w:pPr>
              <w:jc w:val="left"/>
            </w:pPr>
          </w:p>
        </w:tc>
      </w:tr>
    </w:tbl>
    <w:p w:rsidR="00FB4266" w:rsidRDefault="00FB4266"/>
    <w:p w:rsidR="00FB4266" w:rsidRDefault="00375F64">
      <w:pPr>
        <w:pStyle w:val="Ttulo"/>
        <w:jc w:val="center"/>
      </w:pPr>
      <w:r>
        <w:br w:type="page"/>
      </w:r>
      <w:r>
        <w:lastRenderedPageBreak/>
        <w:t>SUMÁRIO</w:t>
      </w:r>
    </w:p>
    <w:p w:rsidR="008E52A1" w:rsidRDefault="00375F6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88661421" w:history="1">
        <w:r w:rsidR="008E52A1" w:rsidRPr="00922641">
          <w:rPr>
            <w:rStyle w:val="Hyperlink"/>
          </w:rPr>
          <w:t>1. Objetivo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_Toc488661421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420ED2">
          <w:rPr>
            <w:webHidden/>
          </w:rPr>
          <w:t>3</w:t>
        </w:r>
        <w:r w:rsidR="008E52A1">
          <w:rPr>
            <w:webHidden/>
          </w:rPr>
          <w:fldChar w:fldCharType="end"/>
        </w:r>
      </w:hyperlink>
    </w:p>
    <w:p w:rsidR="008E52A1" w:rsidRDefault="000D0B9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2" w:history="1">
        <w:r w:rsidR="008E52A1" w:rsidRPr="00922641">
          <w:rPr>
            <w:rStyle w:val="Hyperlink"/>
          </w:rPr>
          <w:t>2. Atores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_Toc488661422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420ED2">
          <w:rPr>
            <w:webHidden/>
          </w:rPr>
          <w:t>3</w:t>
        </w:r>
        <w:r w:rsidR="008E52A1">
          <w:rPr>
            <w:webHidden/>
          </w:rPr>
          <w:fldChar w:fldCharType="end"/>
        </w:r>
      </w:hyperlink>
    </w:p>
    <w:p w:rsidR="008E52A1" w:rsidRDefault="000D0B9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3" w:history="1">
        <w:r w:rsidR="008E52A1" w:rsidRPr="00922641">
          <w:rPr>
            <w:rStyle w:val="Hyperlink"/>
          </w:rPr>
          <w:t>3. PRÉ-CONDIÇÕES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_Toc488661423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420ED2">
          <w:rPr>
            <w:webHidden/>
          </w:rPr>
          <w:t>3</w:t>
        </w:r>
        <w:r w:rsidR="008E52A1">
          <w:rPr>
            <w:webHidden/>
          </w:rPr>
          <w:fldChar w:fldCharType="end"/>
        </w:r>
      </w:hyperlink>
    </w:p>
    <w:p w:rsidR="008E52A1" w:rsidRDefault="000D0B9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4" w:history="1">
        <w:r w:rsidR="008E52A1" w:rsidRPr="00922641">
          <w:rPr>
            <w:rStyle w:val="Hyperlink"/>
          </w:rPr>
          <w:t>4. Fluxo Básico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_Toc488661424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420ED2">
          <w:rPr>
            <w:webHidden/>
          </w:rPr>
          <w:t>3</w:t>
        </w:r>
        <w:r w:rsidR="008E52A1">
          <w:rPr>
            <w:webHidden/>
          </w:rPr>
          <w:fldChar w:fldCharType="end"/>
        </w:r>
      </w:hyperlink>
    </w:p>
    <w:p w:rsidR="008E52A1" w:rsidRDefault="000D0B9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5" w:history="1">
        <w:r w:rsidR="008E52A1" w:rsidRPr="00922641">
          <w:rPr>
            <w:rStyle w:val="Hyperlink"/>
          </w:rPr>
          <w:t>5. Fluxos Alternativos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_Toc488661425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420ED2">
          <w:rPr>
            <w:webHidden/>
          </w:rPr>
          <w:t>3</w:t>
        </w:r>
        <w:r w:rsidR="008E52A1">
          <w:rPr>
            <w:webHidden/>
          </w:rPr>
          <w:fldChar w:fldCharType="end"/>
        </w:r>
      </w:hyperlink>
    </w:p>
    <w:p w:rsidR="008E52A1" w:rsidRDefault="000D0B9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6" w:history="1">
        <w:r w:rsidR="008E52A1" w:rsidRPr="00922641">
          <w:rPr>
            <w:rStyle w:val="Hyperlink"/>
          </w:rPr>
          <w:t>6. Regras de Negócio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_Toc488661426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420ED2">
          <w:rPr>
            <w:webHidden/>
          </w:rPr>
          <w:t>3</w:t>
        </w:r>
        <w:r w:rsidR="008E52A1">
          <w:rPr>
            <w:webHidden/>
          </w:rPr>
          <w:fldChar w:fldCharType="end"/>
        </w:r>
      </w:hyperlink>
    </w:p>
    <w:p w:rsidR="00FB4266" w:rsidRDefault="00375F64">
      <w:pPr>
        <w:spacing w:before="120" w:after="120"/>
      </w:pPr>
      <w:r>
        <w:fldChar w:fldCharType="end"/>
      </w:r>
      <w:r>
        <w:t xml:space="preserve"> </w:t>
      </w:r>
    </w:p>
    <w:p w:rsidR="00FB4266" w:rsidRDefault="00375F64">
      <w:pPr>
        <w:pStyle w:val="Ttulo"/>
        <w:rPr>
          <w:rFonts w:eastAsia="Arial Unicode MS"/>
        </w:rPr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104002552"/>
      <w:bookmarkStart w:id="14" w:name="_Toc104087800"/>
      <w:bookmarkStart w:id="15" w:name="_Toc104002553"/>
      <w:bookmarkStart w:id="16" w:name="_Toc104087801"/>
      <w:bookmarkStart w:id="17" w:name="_Toc104002554"/>
      <w:bookmarkStart w:id="18" w:name="_Toc104087802"/>
      <w:bookmarkStart w:id="19" w:name="_Toc104002555"/>
      <w:bookmarkStart w:id="20" w:name="_Toc104087803"/>
      <w:bookmarkStart w:id="21" w:name="_Toc104002566"/>
      <w:bookmarkStart w:id="22" w:name="_Toc104087814"/>
      <w:bookmarkStart w:id="23" w:name="_Toc98042876"/>
      <w:bookmarkStart w:id="24" w:name="_Toc98043038"/>
      <w:bookmarkStart w:id="25" w:name="_Toc98043108"/>
      <w:bookmarkStart w:id="26" w:name="_Toc98043179"/>
      <w:bookmarkStart w:id="27" w:name="_Toc98043210"/>
      <w:bookmarkStart w:id="28" w:name="_Toc98043251"/>
      <w:bookmarkStart w:id="29" w:name="_Toc98043460"/>
      <w:bookmarkStart w:id="30" w:name="_Toc98043500"/>
      <w:bookmarkStart w:id="31" w:name="_Toc98043533"/>
      <w:bookmarkStart w:id="32" w:name="_Toc98043562"/>
      <w:bookmarkStart w:id="33" w:name="_Toc98043611"/>
      <w:bookmarkStart w:id="34" w:name="_Toc102790897"/>
      <w:bookmarkStart w:id="35" w:name="_Toc102790927"/>
      <w:bookmarkStart w:id="36" w:name="_Toc102797152"/>
      <w:bookmarkStart w:id="37" w:name="_Toc102797295"/>
      <w:bookmarkStart w:id="38" w:name="_Toc98042878"/>
      <w:bookmarkStart w:id="39" w:name="_Toc98043040"/>
      <w:bookmarkStart w:id="40" w:name="_Toc98043110"/>
      <w:bookmarkStart w:id="41" w:name="_Toc98043181"/>
      <w:bookmarkStart w:id="42" w:name="_Toc98043212"/>
      <w:bookmarkStart w:id="43" w:name="_Toc98043253"/>
      <w:bookmarkStart w:id="44" w:name="_Toc98043462"/>
      <w:bookmarkStart w:id="45" w:name="_Toc98043502"/>
      <w:bookmarkStart w:id="46" w:name="_Toc98043535"/>
      <w:bookmarkStart w:id="47" w:name="_Toc98043564"/>
      <w:bookmarkStart w:id="48" w:name="_Toc98043613"/>
      <w:bookmarkStart w:id="49" w:name="_Toc102790899"/>
      <w:bookmarkStart w:id="50" w:name="_Toc102790929"/>
      <w:bookmarkStart w:id="51" w:name="_Toc102797154"/>
      <w:bookmarkStart w:id="52" w:name="_Toc102797297"/>
      <w:bookmarkStart w:id="53" w:name="_Toc98042883"/>
      <w:bookmarkStart w:id="54" w:name="_Toc98043045"/>
      <w:bookmarkStart w:id="55" w:name="_Toc98043115"/>
      <w:bookmarkStart w:id="56" w:name="_Toc98043186"/>
      <w:bookmarkStart w:id="57" w:name="_Toc98043217"/>
      <w:bookmarkStart w:id="58" w:name="_Toc98043258"/>
      <w:bookmarkStart w:id="59" w:name="_Toc98043467"/>
      <w:bookmarkStart w:id="60" w:name="_Toc98043507"/>
      <w:bookmarkStart w:id="61" w:name="_Toc98043540"/>
      <w:bookmarkStart w:id="62" w:name="_Toc98043569"/>
      <w:bookmarkStart w:id="63" w:name="_Toc98043618"/>
      <w:bookmarkStart w:id="64" w:name="_Toc102790904"/>
      <w:bookmarkStart w:id="65" w:name="_Toc102790934"/>
      <w:bookmarkStart w:id="66" w:name="_Toc102797157"/>
      <w:bookmarkStart w:id="67" w:name="_Toc102797300"/>
      <w:bookmarkStart w:id="68" w:name="_Toc98042885"/>
      <w:bookmarkStart w:id="69" w:name="_Toc98043047"/>
      <w:bookmarkStart w:id="70" w:name="_Toc98043261"/>
      <w:bookmarkStart w:id="71" w:name="_Toc98043470"/>
      <w:bookmarkStart w:id="72" w:name="_Toc98043510"/>
      <w:bookmarkStart w:id="73" w:name="_Toc98043621"/>
      <w:bookmarkStart w:id="74" w:name="_Toc102790907"/>
      <w:bookmarkStart w:id="75" w:name="_Toc102790937"/>
      <w:bookmarkStart w:id="76" w:name="_Toc102797614"/>
      <w:bookmarkStart w:id="77" w:name="_Toc102811246"/>
      <w:bookmarkStart w:id="78" w:name="_Toc102904611"/>
      <w:bookmarkStart w:id="79" w:name="_Toc102904946"/>
      <w:bookmarkStart w:id="80" w:name="_Toc104002567"/>
      <w:bookmarkStart w:id="81" w:name="_Toc104087815"/>
      <w:bookmarkStart w:id="82" w:name="_Toc98042886"/>
      <w:bookmarkStart w:id="83" w:name="_Toc98043048"/>
      <w:bookmarkStart w:id="84" w:name="_Toc98043119"/>
      <w:bookmarkStart w:id="85" w:name="_Toc98043190"/>
      <w:bookmarkStart w:id="86" w:name="_Toc98043221"/>
      <w:bookmarkStart w:id="87" w:name="_Toc98043262"/>
      <w:bookmarkStart w:id="88" w:name="_Toc98043471"/>
      <w:bookmarkStart w:id="89" w:name="_Toc98043511"/>
      <w:bookmarkStart w:id="90" w:name="_Toc98043622"/>
      <w:bookmarkStart w:id="91" w:name="_Toc102790908"/>
      <w:bookmarkStart w:id="92" w:name="_Toc102790938"/>
      <w:bookmarkStart w:id="93" w:name="_Toc102797159"/>
      <w:bookmarkStart w:id="94" w:name="_Toc102797302"/>
      <w:bookmarkStart w:id="95" w:name="_Toc102797615"/>
      <w:bookmarkStart w:id="96" w:name="_Toc102811247"/>
      <w:bookmarkStart w:id="97" w:name="_Toc102904612"/>
      <w:bookmarkStart w:id="98" w:name="_Toc102904947"/>
      <w:bookmarkStart w:id="99" w:name="_Toc104002568"/>
      <w:bookmarkStart w:id="100" w:name="_Toc104087816"/>
      <w:bookmarkStart w:id="101" w:name="_Toc98043120"/>
      <w:bookmarkStart w:id="102" w:name="_Toc98043191"/>
      <w:bookmarkStart w:id="103" w:name="_Toc98043222"/>
      <w:bookmarkStart w:id="104" w:name="_Toc98043263"/>
      <w:bookmarkStart w:id="105" w:name="_Toc98043472"/>
      <w:bookmarkStart w:id="106" w:name="_Toc98043512"/>
      <w:bookmarkStart w:id="107" w:name="_Toc98043623"/>
      <w:bookmarkStart w:id="108" w:name="_Toc102790909"/>
      <w:bookmarkStart w:id="109" w:name="_Toc102790939"/>
      <w:bookmarkStart w:id="110" w:name="_Toc102797160"/>
      <w:bookmarkStart w:id="111" w:name="_Toc102797303"/>
      <w:bookmarkStart w:id="112" w:name="_Toc102797616"/>
      <w:bookmarkStart w:id="113" w:name="_Toc102811248"/>
      <w:bookmarkStart w:id="114" w:name="_Toc102904613"/>
      <w:bookmarkStart w:id="115" w:name="_Toc102904948"/>
      <w:bookmarkStart w:id="116" w:name="_Toc104002569"/>
      <w:bookmarkStart w:id="117" w:name="_Toc104087817"/>
      <w:bookmarkStart w:id="118" w:name="_Toc98043053"/>
      <w:bookmarkStart w:id="119" w:name="_Toc98043123"/>
      <w:bookmarkStart w:id="120" w:name="_Toc98043194"/>
      <w:bookmarkStart w:id="121" w:name="_Toc98043225"/>
      <w:bookmarkStart w:id="122" w:name="_Toc98043266"/>
      <w:bookmarkStart w:id="123" w:name="_Toc102797161"/>
      <w:bookmarkStart w:id="124" w:name="_Toc102797304"/>
      <w:bookmarkStart w:id="125" w:name="_Toc102797617"/>
      <w:bookmarkStart w:id="126" w:name="_Toc102811249"/>
      <w:bookmarkStart w:id="127" w:name="_Toc102904614"/>
      <w:bookmarkStart w:id="128" w:name="_Toc102904949"/>
      <w:bookmarkStart w:id="129" w:name="_Toc104002570"/>
      <w:bookmarkStart w:id="130" w:name="_Toc104087818"/>
      <w:bookmarkStart w:id="131" w:name="_Toc98042890"/>
      <w:bookmarkStart w:id="132" w:name="_Toc98043056"/>
      <w:bookmarkStart w:id="133" w:name="_Toc98043126"/>
      <w:bookmarkStart w:id="134" w:name="_Toc98043197"/>
      <w:bookmarkStart w:id="135" w:name="_Toc98043228"/>
      <w:bookmarkStart w:id="136" w:name="_Toc98043269"/>
      <w:bookmarkStart w:id="137" w:name="_Toc98043475"/>
      <w:bookmarkStart w:id="138" w:name="_Toc98043515"/>
      <w:bookmarkStart w:id="139" w:name="_Toc98043626"/>
      <w:bookmarkStart w:id="140" w:name="_Toc102790912"/>
      <w:bookmarkStart w:id="141" w:name="_Toc102790942"/>
      <w:bookmarkStart w:id="142" w:name="_Toc102797162"/>
      <w:bookmarkStart w:id="143" w:name="_Toc102797305"/>
      <w:bookmarkStart w:id="144" w:name="_Toc102797618"/>
      <w:bookmarkStart w:id="145" w:name="_Toc102811250"/>
      <w:bookmarkStart w:id="146" w:name="_Toc102904615"/>
      <w:bookmarkStart w:id="147" w:name="_Toc102904950"/>
      <w:bookmarkStart w:id="148" w:name="_Toc104002571"/>
      <w:bookmarkStart w:id="149" w:name="_Toc104087819"/>
      <w:bookmarkStart w:id="150" w:name="_Toc98043627"/>
      <w:bookmarkStart w:id="151" w:name="_Toc102797163"/>
      <w:bookmarkStart w:id="152" w:name="_Toc102797306"/>
      <w:bookmarkStart w:id="153" w:name="_Toc102797619"/>
      <w:bookmarkStart w:id="154" w:name="_Toc102811251"/>
      <w:bookmarkStart w:id="155" w:name="_Toc102904616"/>
      <w:bookmarkStart w:id="156" w:name="_Toc102904951"/>
      <w:bookmarkStart w:id="157" w:name="_Toc104002572"/>
      <w:bookmarkStart w:id="158" w:name="_Toc104087820"/>
      <w:bookmarkStart w:id="159" w:name="_Toc98043629"/>
      <w:bookmarkStart w:id="160" w:name="_Toc102797307"/>
      <w:bookmarkStart w:id="161" w:name="_Toc102797620"/>
      <w:bookmarkStart w:id="162" w:name="_Toc102811252"/>
      <w:bookmarkStart w:id="163" w:name="_Toc102904617"/>
      <w:bookmarkStart w:id="164" w:name="_Toc102904952"/>
      <w:bookmarkStart w:id="165" w:name="_Toc104002573"/>
      <w:bookmarkStart w:id="166" w:name="_Toc104087821"/>
      <w:bookmarkStart w:id="167" w:name="_Toc98042893"/>
      <w:bookmarkStart w:id="168" w:name="_Toc98043059"/>
      <w:bookmarkStart w:id="169" w:name="_Toc98043129"/>
      <w:bookmarkStart w:id="170" w:name="_Toc98043200"/>
      <w:bookmarkStart w:id="171" w:name="_Toc98043231"/>
      <w:bookmarkStart w:id="172" w:name="_Toc98043272"/>
      <w:bookmarkStart w:id="173" w:name="_Toc98043479"/>
      <w:bookmarkStart w:id="174" w:name="_Toc98043519"/>
      <w:bookmarkStart w:id="175" w:name="_Toc98043542"/>
      <w:bookmarkStart w:id="176" w:name="_Toc98043630"/>
      <w:bookmarkStart w:id="177" w:name="_Toc102790916"/>
      <w:bookmarkStart w:id="178" w:name="_Toc102790946"/>
      <w:bookmarkStart w:id="179" w:name="_Toc102797165"/>
      <w:bookmarkStart w:id="180" w:name="_Toc102797308"/>
      <w:bookmarkStart w:id="181" w:name="_Toc102797621"/>
      <w:bookmarkStart w:id="182" w:name="_Toc102811253"/>
      <w:bookmarkStart w:id="183" w:name="_Toc102904618"/>
      <w:bookmarkStart w:id="184" w:name="_Toc102904953"/>
      <w:bookmarkStart w:id="185" w:name="_Toc104002574"/>
      <w:bookmarkStart w:id="186" w:name="_Toc104087822"/>
      <w:bookmarkStart w:id="187" w:name="_Toc104002575"/>
      <w:bookmarkStart w:id="188" w:name="_Toc104087823"/>
      <w:bookmarkStart w:id="189" w:name="_Toc98043632"/>
      <w:bookmarkStart w:id="190" w:name="_Toc102790918"/>
      <w:bookmarkStart w:id="191" w:name="_Toc102790948"/>
      <w:bookmarkStart w:id="192" w:name="_Toc102797168"/>
      <w:bookmarkStart w:id="193" w:name="_Toc98043633"/>
      <w:bookmarkStart w:id="194" w:name="_Toc98043635"/>
      <w:bookmarkStart w:id="195" w:name="_Toc102797171"/>
      <w:bookmarkStart w:id="196" w:name="_Toc102797311"/>
      <w:bookmarkStart w:id="197" w:name="_Toc102797624"/>
      <w:bookmarkStart w:id="198" w:name="_Toc102811256"/>
      <w:bookmarkStart w:id="199" w:name="_Toc102904621"/>
      <w:bookmarkStart w:id="200" w:name="_Toc102904956"/>
      <w:bookmarkStart w:id="201" w:name="_Toc104002577"/>
      <w:bookmarkStart w:id="202" w:name="_Toc104087825"/>
      <w:bookmarkStart w:id="203" w:name="_Toc104002582"/>
      <w:bookmarkStart w:id="204" w:name="_Toc104087830"/>
      <w:bookmarkStart w:id="205" w:name="_Toc98042897"/>
      <w:bookmarkStart w:id="206" w:name="_Toc98043063"/>
      <w:bookmarkStart w:id="207" w:name="_Toc98043133"/>
      <w:bookmarkStart w:id="208" w:name="_Toc98043205"/>
      <w:bookmarkStart w:id="209" w:name="_Toc98043236"/>
      <w:bookmarkStart w:id="210" w:name="_Toc98043277"/>
      <w:bookmarkStart w:id="211" w:name="_Toc98043484"/>
      <w:bookmarkStart w:id="212" w:name="_Toc98043524"/>
      <w:bookmarkStart w:id="213" w:name="_Toc98043547"/>
      <w:bookmarkStart w:id="214" w:name="_Toc98043571"/>
      <w:bookmarkStart w:id="215" w:name="_Toc98043636"/>
      <w:bookmarkStart w:id="216" w:name="_Toc102790922"/>
      <w:bookmarkStart w:id="217" w:name="_Toc102790952"/>
      <w:bookmarkStart w:id="218" w:name="_Toc102797175"/>
      <w:bookmarkStart w:id="219" w:name="_Toc102797315"/>
      <w:bookmarkStart w:id="220" w:name="_Toc102797628"/>
      <w:bookmarkStart w:id="221" w:name="_Toc102811260"/>
      <w:bookmarkStart w:id="222" w:name="_Toc102904625"/>
      <w:bookmarkStart w:id="223" w:name="_Toc102904960"/>
      <w:bookmarkStart w:id="224" w:name="_Toc10400258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</w:p>
    <w:p w:rsidR="00FB4266" w:rsidRDefault="00477AA6" w:rsidP="005C2EBC">
      <w:pPr>
        <w:pStyle w:val="EPP-Titulo"/>
        <w:rPr>
          <w:sz w:val="20"/>
        </w:rPr>
      </w:pPr>
      <w:r>
        <w:lastRenderedPageBreak/>
        <w:t>ações do gladiador</w:t>
      </w:r>
    </w:p>
    <w:p w:rsidR="00FB4266" w:rsidRDefault="00E54AD6" w:rsidP="005C2EBC">
      <w:pPr>
        <w:pStyle w:val="EPP-Seonivel1"/>
      </w:pPr>
      <w:bookmarkStart w:id="225" w:name="_Toc488661421"/>
      <w:r>
        <w:t>Objetivo</w:t>
      </w:r>
      <w:bookmarkEnd w:id="225"/>
    </w:p>
    <w:p w:rsidR="00E54AD6" w:rsidRPr="00420ED2" w:rsidRDefault="00477AA6" w:rsidP="00E54AD6">
      <w:pPr>
        <w:pStyle w:val="EPP-Comentario"/>
        <w:rPr>
          <w:i w:val="0"/>
          <w:color w:val="auto"/>
        </w:rPr>
      </w:pPr>
      <w:r>
        <w:rPr>
          <w:i w:val="0"/>
          <w:color w:val="auto"/>
        </w:rPr>
        <w:t xml:space="preserve">Este caso de uso </w:t>
      </w:r>
      <w:r w:rsidR="00154BDF">
        <w:rPr>
          <w:i w:val="0"/>
          <w:color w:val="auto"/>
        </w:rPr>
        <w:t>é responsável por generalizar os casos de uso “Ações do gladiador” e “Ações do leão” e fazer a interação entre eles como criar leões para a partida e identificar o tipo do dano que o gladiador receberia durante a partida</w:t>
      </w:r>
    </w:p>
    <w:p w:rsidR="0049456B" w:rsidRPr="0049456B" w:rsidRDefault="0049456B" w:rsidP="007E6CB5">
      <w:pPr>
        <w:pStyle w:val="EPP-Seonivel1"/>
      </w:pPr>
      <w:bookmarkStart w:id="226" w:name="_Toc488661422"/>
      <w:r w:rsidRPr="0049456B">
        <w:t>Atores</w:t>
      </w:r>
      <w:bookmarkEnd w:id="226"/>
    </w:p>
    <w:p w:rsidR="0049456B" w:rsidRPr="00420ED2" w:rsidRDefault="00420ED2" w:rsidP="007E6CB5">
      <w:pPr>
        <w:pStyle w:val="EPP-Comentario"/>
        <w:rPr>
          <w:i w:val="0"/>
          <w:color w:val="auto"/>
        </w:rPr>
      </w:pPr>
      <w:r w:rsidRPr="00420ED2">
        <w:rPr>
          <w:i w:val="0"/>
          <w:color w:val="auto"/>
        </w:rPr>
        <w:t>O Usuário poderá utilizar este caso de uso</w:t>
      </w:r>
      <w:r w:rsidR="00836CC7">
        <w:rPr>
          <w:i w:val="0"/>
          <w:color w:val="auto"/>
        </w:rPr>
        <w:t>, porém não diretamente, ele definiu como seu gladiador se comportará através do fluxograma previamente criado</w:t>
      </w:r>
      <w:r w:rsidR="00154BDF">
        <w:rPr>
          <w:i w:val="0"/>
          <w:color w:val="auto"/>
        </w:rPr>
        <w:t xml:space="preserve"> e o leão reagirá ao que ocorrer na partida</w:t>
      </w:r>
    </w:p>
    <w:p w:rsidR="00FB4266" w:rsidRDefault="0049456B" w:rsidP="007E6CB5">
      <w:pPr>
        <w:pStyle w:val="EPP-Seonivel1"/>
      </w:pPr>
      <w:bookmarkStart w:id="227" w:name="_Toc488661423"/>
      <w:r>
        <w:t>PRÉ-CONDIÇÕES</w:t>
      </w:r>
      <w:bookmarkEnd w:id="227"/>
    </w:p>
    <w:p w:rsidR="001636B5" w:rsidRPr="00420ED2" w:rsidRDefault="00420ED2" w:rsidP="007E6CB5">
      <w:pPr>
        <w:pStyle w:val="EPP-Comentario"/>
        <w:rPr>
          <w:i w:val="0"/>
          <w:color w:val="auto"/>
        </w:rPr>
      </w:pPr>
      <w:r>
        <w:rPr>
          <w:i w:val="0"/>
          <w:color w:val="auto"/>
        </w:rPr>
        <w:t>O usuário</w:t>
      </w:r>
      <w:r w:rsidR="00031ADF">
        <w:rPr>
          <w:i w:val="0"/>
          <w:color w:val="auto"/>
        </w:rPr>
        <w:t xml:space="preserve"> deverá estar logado no sistema e deverá ter montado um fluxograma.</w:t>
      </w:r>
    </w:p>
    <w:p w:rsidR="00FB4266" w:rsidRDefault="00375F64" w:rsidP="00BD0C39">
      <w:pPr>
        <w:pStyle w:val="Ttulo1"/>
      </w:pPr>
      <w:bookmarkStart w:id="228" w:name="_Toc488661424"/>
      <w:r>
        <w:t>Fluxo Básico</w:t>
      </w:r>
      <w:bookmarkEnd w:id="228"/>
    </w:p>
    <w:p w:rsidR="0049456B" w:rsidRPr="0049456B" w:rsidRDefault="0049456B" w:rsidP="007E6CB5">
      <w:pPr>
        <w:pStyle w:val="EPP-Comentari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D76B2" w:rsidRPr="008D76B2" w:rsidTr="00154BDF">
        <w:tc>
          <w:tcPr>
            <w:tcW w:w="9628" w:type="dxa"/>
            <w:shd w:val="clear" w:color="auto" w:fill="BFBFBF" w:themeFill="background1" w:themeFillShade="BF"/>
          </w:tcPr>
          <w:p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Fluxo Principal</w:t>
            </w:r>
          </w:p>
        </w:tc>
      </w:tr>
      <w:tr w:rsidR="00154BDF" w:rsidRPr="008D76B2" w:rsidTr="00154BDF">
        <w:tc>
          <w:tcPr>
            <w:tcW w:w="9628" w:type="dxa"/>
            <w:shd w:val="clear" w:color="auto" w:fill="BFBFBF" w:themeFill="background1" w:themeFillShade="BF"/>
          </w:tcPr>
          <w:p w:rsidR="00154BDF" w:rsidRPr="008D76B2" w:rsidRDefault="00154BDF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Sistema</w:t>
            </w:r>
          </w:p>
        </w:tc>
      </w:tr>
      <w:tr w:rsidR="00154BDF" w:rsidTr="00154BDF">
        <w:tc>
          <w:tcPr>
            <w:tcW w:w="9628" w:type="dxa"/>
          </w:tcPr>
          <w:p w:rsidR="00154BDF" w:rsidRPr="00031ADF" w:rsidRDefault="00154BDF" w:rsidP="00154BDF">
            <w:pPr>
              <w:pStyle w:val="PargrafodaLista"/>
              <w:numPr>
                <w:ilvl w:val="0"/>
                <w:numId w:val="13"/>
              </w:numPr>
              <w:rPr>
                <w:i/>
                <w:lang w:eastAsia="en-US"/>
              </w:rPr>
            </w:pPr>
            <w:r>
              <w:rPr>
                <w:lang w:eastAsia="en-US"/>
              </w:rPr>
              <w:t>Ao início da partida, os casos de uso “Ações do gladiador” e “Ações do leão” serão iniciados.</w:t>
            </w:r>
          </w:p>
        </w:tc>
      </w:tr>
      <w:tr w:rsidR="00154BDF" w:rsidTr="00154BDF">
        <w:tc>
          <w:tcPr>
            <w:tcW w:w="9628" w:type="dxa"/>
          </w:tcPr>
          <w:p w:rsidR="00154BDF" w:rsidRDefault="003A6ABC" w:rsidP="00154BDF">
            <w:pPr>
              <w:pStyle w:val="PargrafodaLista"/>
              <w:numPr>
                <w:ilvl w:val="0"/>
                <w:numId w:val="13"/>
              </w:numPr>
              <w:rPr>
                <w:lang w:eastAsia="en-US"/>
              </w:rPr>
            </w:pPr>
            <w:r>
              <w:rPr>
                <w:lang w:eastAsia="en-US"/>
              </w:rPr>
              <w:t>A cada 20 segundos pode instanciar um leão na cena (não mais do que 4).</w:t>
            </w:r>
          </w:p>
        </w:tc>
      </w:tr>
      <w:tr w:rsidR="00154BDF" w:rsidTr="00154BDF">
        <w:tc>
          <w:tcPr>
            <w:tcW w:w="9628" w:type="dxa"/>
          </w:tcPr>
          <w:p w:rsidR="00154BDF" w:rsidRDefault="003A6ABC" w:rsidP="00154BDF">
            <w:pPr>
              <w:pStyle w:val="PargrafodaLista"/>
              <w:numPr>
                <w:ilvl w:val="0"/>
                <w:numId w:val="13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Quando um dos gladiadores sofrer </w:t>
            </w:r>
            <w:proofErr w:type="spellStart"/>
            <w:r>
              <w:rPr>
                <w:lang w:eastAsia="en-US"/>
              </w:rPr>
              <w:t>dano</w:t>
            </w:r>
            <w:proofErr w:type="spellEnd"/>
            <w:r>
              <w:rPr>
                <w:lang w:eastAsia="en-US"/>
              </w:rPr>
              <w:t>, retorna o tipo do dano (Dano vindo de uma lança, dano vindo de uma colisão com outro gladiador ou vindo de um leão).</w:t>
            </w:r>
          </w:p>
        </w:tc>
      </w:tr>
      <w:tr w:rsidR="003A6ABC" w:rsidTr="00154BDF">
        <w:tc>
          <w:tcPr>
            <w:tcW w:w="9628" w:type="dxa"/>
          </w:tcPr>
          <w:p w:rsidR="003A6ABC" w:rsidRDefault="003A6ABC" w:rsidP="00154BDF">
            <w:pPr>
              <w:pStyle w:val="PargrafodaLista"/>
              <w:numPr>
                <w:ilvl w:val="0"/>
                <w:numId w:val="13"/>
              </w:numPr>
              <w:rPr>
                <w:lang w:eastAsia="en-US"/>
              </w:rPr>
            </w:pPr>
            <w:r>
              <w:rPr>
                <w:lang w:eastAsia="en-US"/>
              </w:rPr>
              <w:t>Quando apenas um gladiador estiver vivo na arena, encerra a partido fazendo o jogador sobrevivente ser o vencedor.</w:t>
            </w:r>
          </w:p>
        </w:tc>
      </w:tr>
    </w:tbl>
    <w:p w:rsidR="00185D0C" w:rsidRDefault="00185D0C" w:rsidP="005B2DF5">
      <w:pPr>
        <w:pStyle w:val="Ttulo1"/>
        <w:numPr>
          <w:ilvl w:val="0"/>
          <w:numId w:val="0"/>
        </w:numPr>
        <w:ind w:left="432" w:hanging="432"/>
      </w:pPr>
      <w:bookmarkStart w:id="229" w:name="_GoBack"/>
      <w:bookmarkEnd w:id="229"/>
    </w:p>
    <w:p w:rsidR="00031ADF" w:rsidRPr="00031ADF" w:rsidRDefault="00031ADF" w:rsidP="00031ADF">
      <w:pPr>
        <w:pStyle w:val="Ttulo1"/>
        <w:numPr>
          <w:ilvl w:val="0"/>
          <w:numId w:val="0"/>
        </w:numPr>
      </w:pPr>
    </w:p>
    <w:p w:rsidR="00031ADF" w:rsidRDefault="00031ADF" w:rsidP="007E6CB5">
      <w:pPr>
        <w:pStyle w:val="EPP-Comentario"/>
      </w:pPr>
    </w:p>
    <w:sectPr w:rsidR="00031ADF">
      <w:headerReference w:type="default" r:id="rId11"/>
      <w:footerReference w:type="default" r:id="rId12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B99" w:rsidRDefault="000D0B99">
      <w:r>
        <w:separator/>
      </w:r>
    </w:p>
  </w:endnote>
  <w:endnote w:type="continuationSeparator" w:id="0">
    <w:p w:rsidR="000D0B99" w:rsidRDefault="000D0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2F" w:rsidRDefault="0069452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9452F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:rsidR="0069452F" w:rsidRDefault="0069452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 w:rsidR="00420ED2">
              <w:rPr>
                <w:noProof/>
              </w:rPr>
              <w:t>3</w:t>
            </w:r>
          </w:fldSimple>
        </w:p>
      </w:tc>
    </w:tr>
  </w:tbl>
  <w:p w:rsidR="0069452F" w:rsidRDefault="0069452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>
      <w:trPr>
        <w:cantSplit/>
      </w:trPr>
      <w:tc>
        <w:tcPr>
          <w:tcW w:w="6300" w:type="dxa"/>
        </w:tcPr>
        <w:p w:rsidR="00FB4266" w:rsidRDefault="000D0B99" w:rsidP="007E6CB5">
          <w:pPr>
            <w:pStyle w:val="EPP-Cabealho"/>
          </w:pPr>
          <w:sdt>
            <w:sdtPr>
              <w:alias w:val="Gestor"/>
              <w:tag w:val=""/>
              <w:id w:val="-18320552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CF3395">
                <w:t>DPCJ – Documentação e Padrões de Codificação para Jogos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154BDF">
                <w:t>Versão 0.1</w:t>
              </w:r>
            </w:sdtContent>
          </w:sdt>
        </w:p>
      </w:tc>
      <w:tc>
        <w:tcPr>
          <w:tcW w:w="1705" w:type="dxa"/>
          <w:vAlign w:val="center"/>
        </w:tcPr>
        <w:p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5B2DF5">
            <w:rPr>
              <w:noProof/>
            </w:rPr>
            <w:t>4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5B2DF5">
            <w:rPr>
              <w:noProof/>
            </w:rPr>
            <w:t>4</w:t>
          </w:r>
          <w:r w:rsidR="00841EC0">
            <w:rPr>
              <w:noProof/>
            </w:rPr>
            <w:fldChar w:fldCharType="end"/>
          </w:r>
        </w:p>
      </w:tc>
    </w:tr>
  </w:tbl>
  <w:p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r w:rsidR="000D0B99">
      <w:fldChar w:fldCharType="begin"/>
    </w:r>
    <w:r w:rsidR="000D0B99">
      <w:instrText xml:space="preserve"> DOCPROPERTY  "Versão Modelo"  \* MERGEFORMAT </w:instrText>
    </w:r>
    <w:r w:rsidR="000D0B99">
      <w:fldChar w:fldCharType="separate"/>
    </w:r>
    <w:r w:rsidR="00420ED2">
      <w:t>1</w:t>
    </w:r>
    <w:r w:rsidR="000D0B9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B99" w:rsidRDefault="000D0B99">
      <w:r>
        <w:separator/>
      </w:r>
    </w:p>
  </w:footnote>
  <w:footnote w:type="continuationSeparator" w:id="0">
    <w:p w:rsidR="000D0B99" w:rsidRDefault="000D0B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9452F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69452F" w:rsidRDefault="0069452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69452F" w:rsidRDefault="0069452F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:rsidR="0069452F" w:rsidRDefault="0069452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605072168" r:id="rId2"/>
            </w:object>
          </w:r>
        </w:p>
      </w:tc>
    </w:tr>
  </w:tbl>
  <w:p w:rsidR="0069452F" w:rsidRDefault="0069452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FB4266" w:rsidRDefault="00375F64" w:rsidP="007E6CB5">
          <w:pPr>
            <w:pStyle w:val="EPP-Cabealho"/>
            <w:rPr>
              <w:b/>
              <w:bCs/>
            </w:rPr>
          </w:pPr>
          <w:r>
            <w:t>&lt;Marca do Cliente&gt;</w:t>
          </w:r>
        </w:p>
      </w:tc>
      <w:sdt>
        <w:sdtPr>
          <w:rPr>
            <w:bCs/>
          </w:rPr>
          <w:alias w:val="Título"/>
          <w:tag w:val=""/>
          <w:id w:val="-1432506946"/>
          <w:placeholder>
            <w:docPart w:val="B46CF8CBE71247B98B1E3B44699CF7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:rsidR="00FB4266" w:rsidRDefault="00154BDF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DCPJ – Ações</w:t>
              </w:r>
            </w:p>
          </w:tc>
        </w:sdtContent>
      </w:sdt>
      <w:tc>
        <w:tcPr>
          <w:tcW w:w="1440" w:type="dxa"/>
          <w:vAlign w:val="center"/>
        </w:tcPr>
        <w:p w:rsidR="00FB4266" w:rsidRDefault="00FB4266" w:rsidP="007E6CB5">
          <w:pPr>
            <w:pStyle w:val="EPP-Cabealho"/>
            <w:rPr>
              <w:b/>
            </w:rPr>
          </w:pPr>
        </w:p>
      </w:tc>
    </w:tr>
  </w:tbl>
  <w:p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1211"/>
        </w:tabs>
        <w:ind w:left="1211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1593"/>
        </w:tabs>
        <w:ind w:left="1593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C204A01"/>
    <w:multiLevelType w:val="hybridMultilevel"/>
    <w:tmpl w:val="CE8C6A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2"/>
  </w:num>
  <w:num w:numId="7">
    <w:abstractNumId w:val="6"/>
  </w:num>
  <w:num w:numId="8">
    <w:abstractNumId w:val="6"/>
  </w:num>
  <w:num w:numId="9">
    <w:abstractNumId w:val="0"/>
  </w:num>
  <w:num w:numId="10">
    <w:abstractNumId w:val="1"/>
  </w:num>
  <w:num w:numId="11">
    <w:abstractNumId w:val="3"/>
  </w:num>
  <w:num w:numId="12">
    <w:abstractNumId w:val="3"/>
    <w:lvlOverride w:ilvl="0">
      <w:startOverride w:val="1"/>
    </w:lvlOverride>
  </w:num>
  <w:num w:numId="13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ED2"/>
    <w:rsid w:val="0000781E"/>
    <w:rsid w:val="00031ADF"/>
    <w:rsid w:val="00032616"/>
    <w:rsid w:val="00084B96"/>
    <w:rsid w:val="000C77A8"/>
    <w:rsid w:val="000D0B99"/>
    <w:rsid w:val="00124BC4"/>
    <w:rsid w:val="001441C7"/>
    <w:rsid w:val="00154BDF"/>
    <w:rsid w:val="001636B5"/>
    <w:rsid w:val="00166468"/>
    <w:rsid w:val="00185D0C"/>
    <w:rsid w:val="001C4FD5"/>
    <w:rsid w:val="001E0869"/>
    <w:rsid w:val="00204F30"/>
    <w:rsid w:val="00254122"/>
    <w:rsid w:val="00366AC2"/>
    <w:rsid w:val="00375F64"/>
    <w:rsid w:val="003A6ABC"/>
    <w:rsid w:val="00420ED2"/>
    <w:rsid w:val="00442A5D"/>
    <w:rsid w:val="00453FD0"/>
    <w:rsid w:val="00477AA6"/>
    <w:rsid w:val="0049456B"/>
    <w:rsid w:val="00520D6C"/>
    <w:rsid w:val="00580EC3"/>
    <w:rsid w:val="005B2DF5"/>
    <w:rsid w:val="005C2EBC"/>
    <w:rsid w:val="00636D67"/>
    <w:rsid w:val="00651E57"/>
    <w:rsid w:val="0069452F"/>
    <w:rsid w:val="00752EC9"/>
    <w:rsid w:val="007839CF"/>
    <w:rsid w:val="007B08CE"/>
    <w:rsid w:val="007C4737"/>
    <w:rsid w:val="007E6CB5"/>
    <w:rsid w:val="008202EF"/>
    <w:rsid w:val="0082433C"/>
    <w:rsid w:val="00824D94"/>
    <w:rsid w:val="00836CC7"/>
    <w:rsid w:val="00841EC0"/>
    <w:rsid w:val="008D76B2"/>
    <w:rsid w:val="008E52A1"/>
    <w:rsid w:val="00924C78"/>
    <w:rsid w:val="009A6367"/>
    <w:rsid w:val="009B0E25"/>
    <w:rsid w:val="00A47243"/>
    <w:rsid w:val="00AA73B9"/>
    <w:rsid w:val="00AC5BC3"/>
    <w:rsid w:val="00B03368"/>
    <w:rsid w:val="00B05291"/>
    <w:rsid w:val="00B5102A"/>
    <w:rsid w:val="00BB664B"/>
    <w:rsid w:val="00BD0C39"/>
    <w:rsid w:val="00C16EDA"/>
    <w:rsid w:val="00C36863"/>
    <w:rsid w:val="00C57F6A"/>
    <w:rsid w:val="00C62539"/>
    <w:rsid w:val="00CA3792"/>
    <w:rsid w:val="00CF3395"/>
    <w:rsid w:val="00D3374F"/>
    <w:rsid w:val="00D60B3D"/>
    <w:rsid w:val="00DD250E"/>
    <w:rsid w:val="00E3101F"/>
    <w:rsid w:val="00E54AD6"/>
    <w:rsid w:val="00E700C7"/>
    <w:rsid w:val="00E74320"/>
    <w:rsid w:val="00E85C1E"/>
    <w:rsid w:val="00EA5759"/>
    <w:rsid w:val="00F16672"/>
    <w:rsid w:val="00F16A27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1B1CC6"/>
  <w15:docId w15:val="{5F22C10C-97B7-4957-9196-EE8D44959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8D76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er\AppData\Local\Temp\Template%20-%20Especifica&#231;&#227;o%20de%20Caso%20de%20Us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AC055C62120418D9A8D703F5004B1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3702080-D643-4AD1-942B-F99C7D821C75}"/>
      </w:docPartPr>
      <w:docPartBody>
        <w:p w:rsidR="00466566" w:rsidRDefault="00466566">
          <w:pPr>
            <w:pStyle w:val="CAC055C62120418D9A8D703F5004B180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B46CF8CBE71247B98B1E3B44699CF7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B0C4B7-05ED-4958-AC2F-AB18104F390F}"/>
      </w:docPartPr>
      <w:docPartBody>
        <w:p w:rsidR="00466566" w:rsidRDefault="00466566">
          <w:pPr>
            <w:pStyle w:val="B46CF8CBE71247B98B1E3B44699CF7E8"/>
          </w:pPr>
          <w:r w:rsidRPr="00FE5ACF">
            <w:rPr>
              <w:rStyle w:val="TextodoEspaoReservado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566"/>
    <w:rsid w:val="00466566"/>
    <w:rsid w:val="00CC6BB1"/>
    <w:rsid w:val="00F3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CAC055C62120418D9A8D703F5004B180">
    <w:name w:val="CAC055C62120418D9A8D703F5004B180"/>
  </w:style>
  <w:style w:type="paragraph" w:customStyle="1" w:styleId="B46CF8CBE71247B98B1E3B44699CF7E8">
    <w:name w:val="B46CF8CBE71247B98B1E3B44699CF7E8"/>
  </w:style>
  <w:style w:type="paragraph" w:customStyle="1" w:styleId="5093112F4B824F44B5441EF6EEEB606B">
    <w:name w:val="5093112F4B824F44B5441EF6EEEB606B"/>
  </w:style>
  <w:style w:type="paragraph" w:customStyle="1" w:styleId="7B955D6A41D641D59B251539E33188CA">
    <w:name w:val="7B955D6A41D641D59B251539E33188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22D7B-F9DB-41E3-A456-E7CDA705D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Especificação de Caso de Uso</Template>
  <TotalTime>14</TotalTime>
  <Pages>4</Pages>
  <Words>272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DCPJ – Ações do gladiador</vt:lpstr>
    </vt:vector>
  </TitlesOfParts>
  <Manager>DPCJ – Documentação e Padrões de Codificação para Jogos</Manager>
  <Company/>
  <LinksUpToDate>false</LinksUpToDate>
  <CharactersWithSpaces>1743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DCPJ – Ações</dc:title>
  <dc:subject>Versão 0.1</dc:subject>
  <dc:creator>dener cavallaro</dc:creator>
  <cp:lastModifiedBy>aluno</cp:lastModifiedBy>
  <cp:revision>4</cp:revision>
  <cp:lastPrinted>2005-05-05T18:34:00Z</cp:lastPrinted>
  <dcterms:created xsi:type="dcterms:W3CDTF">2018-11-30T10:24:00Z</dcterms:created>
  <dcterms:modified xsi:type="dcterms:W3CDTF">2018-11-30T10:36:00Z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