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25C4" w:rsidRDefault="006F3CDE" w:rsidP="007162A7">
      <w:pPr>
        <w:jc w:val="center"/>
      </w:pPr>
      <w:r>
        <w:rPr>
          <w:noProof/>
        </w:rPr>
        <w:drawing>
          <wp:inline distT="0" distB="0" distL="0" distR="0" wp14:anchorId="4165F4E6" wp14:editId="7F7103C7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Pr="00A20D4F" w:rsidRDefault="006A25C4" w:rsidP="00E20384"/>
    <w:p w:rsidR="006A25C4" w:rsidRDefault="006A25C4" w:rsidP="00E20384"/>
    <w:p w:rsidR="006A25C4" w:rsidRDefault="006A25C4" w:rsidP="00E20384">
      <w:pPr>
        <w:tabs>
          <w:tab w:val="left" w:pos="4184"/>
        </w:tabs>
        <w:rPr>
          <w:i/>
        </w:rPr>
      </w:pPr>
      <w:r>
        <w:rPr>
          <w:i/>
          <w:color w:val="0000FF"/>
        </w:rPr>
        <w:t xml:space="preserve">[A figura a cima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</w:t>
      </w:r>
      <w:proofErr w:type="gramStart"/>
      <w:r>
        <w:rPr>
          <w:i/>
          <w:color w:val="0000FF"/>
        </w:rPr>
        <w:t>]</w:t>
      </w:r>
      <w:proofErr w:type="gramEnd"/>
    </w:p>
    <w:p w:rsidR="006A25C4" w:rsidRPr="00264EFB" w:rsidRDefault="006A25C4" w:rsidP="00E2038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5C4" w:rsidRPr="0037364C" w:rsidRDefault="00A97675" w:rsidP="006A25C4"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C0000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olor w:val="C00000"/>
                                </w:rPr>
                                <w:alias w:val="Título"/>
                                <w:tag w:val=""/>
                                <w:id w:val="-12025463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A25C4"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sdtContent>
                            </w:sdt>
                            <w:r w:rsidR="00E20384">
                              <w:rPr>
                                <w:rFonts w:ascii="Segoe UI" w:hAnsi="Segoe UI" w:cs="Segoe UI"/>
                                <w:color w:val="C00000"/>
                              </w:rPr>
                              <w:t xml:space="preserve"> de Descrição de Jogo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p w:rsidR="006A25C4" w:rsidRPr="0037364C" w:rsidRDefault="00EB4049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olor w:val="C00000"/>
                          </w:rPr>
                          <w:alias w:val="Título"/>
                          <w:tag w:val=""/>
                          <w:id w:val="-12025463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A25C4"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sdtContent>
                      </w:sdt>
                      <w:r w:rsidR="00E20384">
                        <w:rPr>
                          <w:rFonts w:ascii="Segoe UI" w:hAnsi="Segoe UI" w:cs="Segoe UI"/>
                          <w:color w:val="C00000"/>
                        </w:rPr>
                        <w:t xml:space="preserve"> de Descrição de Jogo</w:t>
                      </w: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>
      <w:r>
        <w:tab/>
      </w:r>
    </w:p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Pr="00264EFB" w:rsidRDefault="006A25C4" w:rsidP="00E20384"/>
    <w:p w:rsidR="006A25C4" w:rsidRDefault="006A25C4" w:rsidP="00E20384">
      <w:pPr>
        <w:tabs>
          <w:tab w:val="left" w:pos="3700"/>
        </w:tabs>
      </w:pPr>
      <w:r>
        <w:tab/>
      </w:r>
    </w:p>
    <w:p w:rsidR="006A25C4" w:rsidRPr="00264EFB" w:rsidRDefault="006A25C4" w:rsidP="00E20384">
      <w:pPr>
        <w:tabs>
          <w:tab w:val="left" w:pos="3700"/>
        </w:tabs>
        <w:sectPr w:rsidR="006A25C4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&lt;Sigla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do Projeto&gt; - &lt;Nome do Projeto&gt;</w:t>
                                </w:r>
                              </w:p>
                            </w:sdtContent>
                          </w:sdt>
                          <w:p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 w:rsidP="00E20384">
      <w:pPr>
        <w:pStyle w:val="T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20384">
            <w:pPr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AB66FD" w:rsidRDefault="006A25C4" w:rsidP="00E20384">
            <w:pPr>
              <w:pStyle w:val="Instruo"/>
              <w:jc w:val="both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6A25C4" w:rsidRPr="00AB66FD" w:rsidRDefault="006A25C4" w:rsidP="00E20384">
            <w:pPr>
              <w:pStyle w:val="Instruo"/>
              <w:jc w:val="both"/>
            </w:pPr>
          </w:p>
        </w:tc>
        <w:tc>
          <w:tcPr>
            <w:tcW w:w="1080" w:type="dxa"/>
          </w:tcPr>
          <w:p w:rsidR="006A25C4" w:rsidRPr="00AB66FD" w:rsidRDefault="006A25C4" w:rsidP="00E20384">
            <w:pPr>
              <w:pStyle w:val="Instruo"/>
              <w:jc w:val="both"/>
            </w:pPr>
            <w:r w:rsidRPr="00AB66FD">
              <w:t>[X.X]</w:t>
            </w:r>
          </w:p>
        </w:tc>
        <w:tc>
          <w:tcPr>
            <w:tcW w:w="4680" w:type="dxa"/>
          </w:tcPr>
          <w:p w:rsidR="006A25C4" w:rsidRPr="00AB66FD" w:rsidRDefault="006A25C4" w:rsidP="00E20384">
            <w:pPr>
              <w:pStyle w:val="Instruo"/>
              <w:jc w:val="both"/>
            </w:pPr>
            <w:r w:rsidRPr="00AB66FD">
              <w:t>[Descrever as principais alterações realizadas no documento, evidenciando as seções ou capítulos alterados</w:t>
            </w:r>
            <w:proofErr w:type="gramStart"/>
            <w:r w:rsidRPr="00AB66FD">
              <w:t>]</w:t>
            </w:r>
            <w:proofErr w:type="gramEnd"/>
          </w:p>
        </w:tc>
        <w:tc>
          <w:tcPr>
            <w:tcW w:w="2410" w:type="dxa"/>
          </w:tcPr>
          <w:p w:rsidR="006A25C4" w:rsidRPr="00AB66FD" w:rsidRDefault="006A25C4" w:rsidP="00E20384">
            <w:pPr>
              <w:pStyle w:val="Instruo"/>
              <w:jc w:val="both"/>
            </w:pPr>
            <w:r w:rsidRPr="00AB66FD">
              <w:t>[Nome completo do autor]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20384"/>
        </w:tc>
        <w:tc>
          <w:tcPr>
            <w:tcW w:w="1080" w:type="dxa"/>
          </w:tcPr>
          <w:p w:rsidR="006A25C4" w:rsidRDefault="006A25C4" w:rsidP="00E20384"/>
        </w:tc>
        <w:tc>
          <w:tcPr>
            <w:tcW w:w="4680" w:type="dxa"/>
          </w:tcPr>
          <w:p w:rsidR="006A25C4" w:rsidRDefault="006A25C4" w:rsidP="00E20384"/>
        </w:tc>
        <w:tc>
          <w:tcPr>
            <w:tcW w:w="2410" w:type="dxa"/>
          </w:tcPr>
          <w:p w:rsidR="006A25C4" w:rsidRDefault="006A25C4" w:rsidP="00E20384"/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20384"/>
        </w:tc>
        <w:tc>
          <w:tcPr>
            <w:tcW w:w="1080" w:type="dxa"/>
          </w:tcPr>
          <w:p w:rsidR="006A25C4" w:rsidRDefault="006A25C4" w:rsidP="00E20384"/>
        </w:tc>
        <w:tc>
          <w:tcPr>
            <w:tcW w:w="4680" w:type="dxa"/>
          </w:tcPr>
          <w:p w:rsidR="006A25C4" w:rsidRDefault="006A25C4" w:rsidP="00E20384"/>
        </w:tc>
        <w:tc>
          <w:tcPr>
            <w:tcW w:w="2410" w:type="dxa"/>
          </w:tcPr>
          <w:p w:rsidR="006A25C4" w:rsidRDefault="006A25C4" w:rsidP="00E20384"/>
        </w:tc>
      </w:tr>
    </w:tbl>
    <w:p w:rsidR="00CA1C0D" w:rsidRDefault="00CA1C0D" w:rsidP="00E20384"/>
    <w:p w:rsidR="00186210" w:rsidRDefault="00E14F8E" w:rsidP="00186210">
      <w:pPr>
        <w:pStyle w:val="Ttulo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-92689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6210" w:rsidRPr="00186210" w:rsidRDefault="00186210">
          <w:pPr>
            <w:pStyle w:val="CabealhodoSumrio"/>
            <w:rPr>
              <w:rFonts w:ascii="Arial" w:hAnsi="Arial" w:cs="Arial"/>
              <w:color w:val="auto"/>
            </w:rPr>
          </w:pPr>
          <w:r w:rsidRPr="00186210">
            <w:rPr>
              <w:rFonts w:ascii="Arial" w:hAnsi="Arial" w:cs="Arial"/>
              <w:color w:val="auto"/>
            </w:rPr>
            <w:t>Sumário</w:t>
          </w:r>
        </w:p>
        <w:p w:rsidR="00470D42" w:rsidRDefault="0018621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61356" w:history="1">
            <w:r w:rsidR="00470D42" w:rsidRPr="0016629E">
              <w:rPr>
                <w:rStyle w:val="Hyperlink"/>
              </w:rPr>
              <w:t>1. Introdução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_Toc521961356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7" w:history="1">
            <w:r w:rsidR="00470D42" w:rsidRPr="0016629E">
              <w:rPr>
                <w:rStyle w:val="Hyperlink"/>
                <w:lang w:val="pt-PT"/>
              </w:rPr>
              <w:t>1.1. Glossário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_Toc521961357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8" w:history="1">
            <w:r w:rsidR="00470D42" w:rsidRPr="0016629E">
              <w:rPr>
                <w:rStyle w:val="Hyperlink"/>
                <w:lang w:val="pt-PT"/>
              </w:rPr>
              <w:t>1.2. Referências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_Toc521961358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59" w:history="1">
            <w:r w:rsidR="00470D42" w:rsidRPr="0016629E">
              <w:rPr>
                <w:rStyle w:val="Hyperlink"/>
                <w:lang w:val="pt-PT"/>
              </w:rPr>
              <w:t>1.3. Visão geral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_Toc521961359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0" w:history="1">
            <w:r w:rsidR="00470D42" w:rsidRPr="0016629E">
              <w:rPr>
                <w:rStyle w:val="Hyperlink"/>
              </w:rPr>
              <w:t>2. conteúdo do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_Toc521961360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1" w:history="1">
            <w:r w:rsidR="00470D42" w:rsidRPr="0016629E">
              <w:rPr>
                <w:rStyle w:val="Hyperlink"/>
                <w:lang w:val="pt-PT"/>
              </w:rPr>
              <w:t>2.1. Mecânica de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_Toc521961361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2" w:history="1">
            <w:r w:rsidR="00470D42" w:rsidRPr="0016629E">
              <w:rPr>
                <w:rStyle w:val="Hyperlink"/>
                <w:lang w:val="pt-PT"/>
              </w:rPr>
              <w:t>2.2. Elementos de jogo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_Toc521961362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21961363" w:history="1">
            <w:r w:rsidR="00470D42" w:rsidRPr="0016629E">
              <w:rPr>
                <w:rStyle w:val="Hyperlink"/>
                <w:lang w:val="pt-PT"/>
              </w:rPr>
              <w:t>2.3. Visão geral da história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_Toc521961363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4" w:history="1">
            <w:r w:rsidR="00470D42" w:rsidRPr="0016629E">
              <w:rPr>
                <w:rStyle w:val="Hyperlink"/>
                <w:lang w:val="pt-PT"/>
              </w:rPr>
              <w:t>3. Restrições Impostas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_Toc521961364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4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5" w:history="1">
            <w:r w:rsidR="00470D42" w:rsidRPr="0016629E">
              <w:rPr>
                <w:rStyle w:val="Hyperlink"/>
                <w:lang w:val="pt-PT"/>
              </w:rPr>
              <w:t>4. Riscos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_Toc521961365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5</w:t>
            </w:r>
            <w:r w:rsidR="00470D42">
              <w:rPr>
                <w:webHidden/>
              </w:rPr>
              <w:fldChar w:fldCharType="end"/>
            </w:r>
          </w:hyperlink>
        </w:p>
        <w:p w:rsidR="00470D42" w:rsidRDefault="00A97675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21961366" w:history="1">
            <w:r w:rsidR="00470D42" w:rsidRPr="0016629E">
              <w:rPr>
                <w:rStyle w:val="Hyperlink"/>
                <w:lang w:val="pt-PT"/>
              </w:rPr>
              <w:t>5. Requisitos de Documentação</w:t>
            </w:r>
            <w:r w:rsidR="00470D42">
              <w:rPr>
                <w:webHidden/>
              </w:rPr>
              <w:tab/>
            </w:r>
            <w:r w:rsidR="00470D42">
              <w:rPr>
                <w:webHidden/>
              </w:rPr>
              <w:fldChar w:fldCharType="begin"/>
            </w:r>
            <w:r w:rsidR="00470D42">
              <w:rPr>
                <w:webHidden/>
              </w:rPr>
              <w:instrText xml:space="preserve"> PAGEREF _Toc521961366 \h </w:instrText>
            </w:r>
            <w:r w:rsidR="00470D42">
              <w:rPr>
                <w:webHidden/>
              </w:rPr>
            </w:r>
            <w:r w:rsidR="00470D42">
              <w:rPr>
                <w:webHidden/>
              </w:rPr>
              <w:fldChar w:fldCharType="separate"/>
            </w:r>
            <w:r w:rsidR="00170B48">
              <w:rPr>
                <w:webHidden/>
              </w:rPr>
              <w:t>5</w:t>
            </w:r>
            <w:r w:rsidR="00470D42">
              <w:rPr>
                <w:webHidden/>
              </w:rPr>
              <w:fldChar w:fldCharType="end"/>
            </w:r>
          </w:hyperlink>
        </w:p>
        <w:p w:rsidR="00186210" w:rsidRDefault="00186210">
          <w:r>
            <w:rPr>
              <w:b/>
              <w:bCs/>
            </w:rPr>
            <w:fldChar w:fldCharType="end"/>
          </w:r>
        </w:p>
      </w:sdtContent>
    </w:sdt>
    <w:p w:rsidR="00CA1C0D" w:rsidRDefault="00E14F8E" w:rsidP="00186210">
      <w:pPr>
        <w:pStyle w:val="Ttulo"/>
      </w:pPr>
      <w:r>
        <w:t xml:space="preserve"> </w:t>
      </w:r>
      <w:bookmarkStart w:id="0" w:name="_GoBack"/>
      <w:bookmarkEnd w:id="0"/>
    </w:p>
    <w:p w:rsidR="00CA1C0D" w:rsidRDefault="00E14F8E" w:rsidP="00E20384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86253507"/>
      <w:bookmarkStart w:id="15" w:name="_Toc52196135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  <w:bookmarkEnd w:id="15"/>
    </w:p>
    <w:p w:rsidR="00CA1C0D" w:rsidRDefault="00BD4D84" w:rsidP="00E20384">
      <w:pPr>
        <w:pStyle w:val="Ttulo2"/>
        <w:jc w:val="both"/>
        <w:rPr>
          <w:lang w:val="pt-PT"/>
        </w:rPr>
      </w:pPr>
      <w:bookmarkStart w:id="16" w:name="_Toc486253508"/>
      <w:bookmarkStart w:id="17" w:name="_Toc521961357"/>
      <w:r>
        <w:rPr>
          <w:lang w:val="pt-PT"/>
        </w:rPr>
        <w:t>Glossário</w:t>
      </w:r>
      <w:bookmarkEnd w:id="16"/>
      <w:bookmarkEnd w:id="17"/>
    </w:p>
    <w:p w:rsidR="00CA1C0D" w:rsidRDefault="00E14F8E" w:rsidP="00E20384">
      <w:pPr>
        <w:pStyle w:val="Instruo"/>
        <w:jc w:val="both"/>
        <w:rPr>
          <w:lang w:val="pt-PT"/>
        </w:rPr>
      </w:pPr>
      <w:r>
        <w:rPr>
          <w:lang w:val="pt-PT"/>
        </w:rPr>
        <w:t xml:space="preserve">[Esta subseção fornece as definições de todos os termos, acrônimos e abreviações necessárias à adequada interpretação do documento </w:t>
      </w:r>
      <w:r w:rsidRPr="00866C43">
        <w:rPr>
          <w:lang w:val="pt-PT"/>
        </w:rPr>
        <w:t>Visão</w:t>
      </w:r>
      <w:r>
        <w:rPr>
          <w:lang w:val="pt-PT"/>
        </w:rPr>
        <w:t>.</w:t>
      </w:r>
      <w:proofErr w:type="gramStart"/>
      <w:r>
        <w:rPr>
          <w:lang w:val="pt-PT"/>
        </w:rPr>
        <w:t>]</w:t>
      </w:r>
      <w:proofErr w:type="gramEnd"/>
    </w:p>
    <w:p w:rsidR="00CA1C0D" w:rsidRDefault="00E14F8E" w:rsidP="00E20384">
      <w:pPr>
        <w:pStyle w:val="Ttulo2"/>
        <w:jc w:val="both"/>
        <w:rPr>
          <w:lang w:val="pt-PT"/>
        </w:rPr>
      </w:pPr>
      <w:bookmarkStart w:id="18" w:name="_Toc486253509"/>
      <w:bookmarkStart w:id="19" w:name="_Toc521961358"/>
      <w:r>
        <w:rPr>
          <w:lang w:val="pt-PT"/>
        </w:rPr>
        <w:t>Referências</w:t>
      </w:r>
      <w:bookmarkEnd w:id="18"/>
      <w:bookmarkEnd w:id="19"/>
    </w:p>
    <w:p w:rsidR="00CA1C0D" w:rsidRDefault="00E14F8E" w:rsidP="00E20384">
      <w:pPr>
        <w:pStyle w:val="Instruo"/>
        <w:jc w:val="both"/>
        <w:rPr>
          <w:lang w:val="pt-PT"/>
        </w:rPr>
      </w:pPr>
      <w:r>
        <w:rPr>
          <w:lang w:val="pt-PT"/>
        </w:rPr>
        <w:t xml:space="preserve">[Esta subseção fornece uma lista completa de todos os documentos mencionados em qualquer outra parte do documento </w:t>
      </w:r>
      <w:r w:rsidRPr="00866C43">
        <w:rPr>
          <w:lang w:val="pt-PT"/>
        </w:rPr>
        <w:t>Visão</w:t>
      </w:r>
      <w:r>
        <w:rPr>
          <w:lang w:val="pt-PT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lang w:val="pt-PT"/>
        </w:rPr>
        <w:t>]</w:t>
      </w:r>
      <w:proofErr w:type="gramEnd"/>
    </w:p>
    <w:p w:rsidR="008535C4" w:rsidRDefault="00E20384" w:rsidP="00E20384">
      <w:pPr>
        <w:pStyle w:val="Ttulo2"/>
        <w:jc w:val="both"/>
        <w:rPr>
          <w:lang w:val="pt-PT"/>
        </w:rPr>
      </w:pPr>
      <w:bookmarkStart w:id="20" w:name="_Toc521961359"/>
      <w:r>
        <w:rPr>
          <w:lang w:val="pt-PT"/>
        </w:rPr>
        <w:t>Visão geral</w:t>
      </w:r>
      <w:bookmarkEnd w:id="20"/>
    </w:p>
    <w:p w:rsidR="00E20384" w:rsidRDefault="00E20384" w:rsidP="00E20384">
      <w:pPr>
        <w:pStyle w:val="Instruo"/>
        <w:jc w:val="both"/>
        <w:rPr>
          <w:lang w:val="pt-PT"/>
        </w:rPr>
      </w:pPr>
      <w:r>
        <w:rPr>
          <w:lang w:val="pt-PT"/>
        </w:rPr>
        <w:t>[Esta subseção deve conter um pequeno resumo do que o jogo se trata para que se facilite a contextualização do projeto para quem for desenvovê-lo]</w:t>
      </w:r>
    </w:p>
    <w:p w:rsidR="00E20384" w:rsidRPr="00E20384" w:rsidRDefault="00E20384" w:rsidP="00E20384">
      <w:pPr>
        <w:rPr>
          <w:i/>
          <w:lang w:val="pt-PT" w:eastAsia="en-US"/>
        </w:rPr>
      </w:pPr>
    </w:p>
    <w:p w:rsidR="00CA1C0D" w:rsidRDefault="00E20384" w:rsidP="00E20384">
      <w:pPr>
        <w:pStyle w:val="Ttulo1"/>
      </w:pPr>
      <w:bookmarkStart w:id="21" w:name="_Toc521961360"/>
      <w:r>
        <w:t>conteúdo do jogo</w:t>
      </w:r>
      <w:bookmarkEnd w:id="21"/>
    </w:p>
    <w:p w:rsidR="00E20384" w:rsidRPr="00E20384" w:rsidRDefault="00E20384" w:rsidP="00EF2960">
      <w:pPr>
        <w:pStyle w:val="Instruo"/>
        <w:jc w:val="both"/>
      </w:pPr>
      <w:r>
        <w:t xml:space="preserve">[Essa seção </w:t>
      </w:r>
      <w:r w:rsidR="007162A7">
        <w:t>tem o objetivo de resumir</w:t>
      </w:r>
      <w:r>
        <w:t xml:space="preserve"> tudo que o jogo conterá</w:t>
      </w:r>
      <w:r w:rsidR="007162A7">
        <w:t xml:space="preserve"> para contextualizar os desenvolvedores.</w:t>
      </w:r>
      <w:proofErr w:type="gramStart"/>
      <w:r>
        <w:t>]</w:t>
      </w:r>
      <w:proofErr w:type="gramEnd"/>
    </w:p>
    <w:p w:rsidR="00E20384" w:rsidRDefault="00E20384" w:rsidP="00E20384">
      <w:pPr>
        <w:pStyle w:val="Ttulo2"/>
        <w:jc w:val="both"/>
        <w:rPr>
          <w:lang w:val="pt-PT"/>
        </w:rPr>
      </w:pPr>
      <w:bookmarkStart w:id="22" w:name="_Toc521961361"/>
      <w:r>
        <w:rPr>
          <w:lang w:val="pt-PT"/>
        </w:rPr>
        <w:t>Mecânica de jogo</w:t>
      </w:r>
      <w:bookmarkEnd w:id="22"/>
    </w:p>
    <w:p w:rsidR="00E20384" w:rsidRDefault="00E20384" w:rsidP="00E20384">
      <w:pPr>
        <w:pStyle w:val="Instruo"/>
        <w:jc w:val="both"/>
        <w:rPr>
          <w:lang w:val="pt-PT"/>
        </w:rPr>
      </w:pPr>
      <w:r>
        <w:rPr>
          <w:lang w:val="pt-PT"/>
        </w:rPr>
        <w:t xml:space="preserve">[Esta subseção descreve todas as ações que os jogadores podem fazer dentro </w:t>
      </w:r>
      <w:proofErr w:type="gramStart"/>
      <w:r>
        <w:rPr>
          <w:lang w:val="pt-PT"/>
        </w:rPr>
        <w:t>do jogos</w:t>
      </w:r>
      <w:proofErr w:type="gramEnd"/>
      <w:r>
        <w:rPr>
          <w:lang w:val="pt-PT"/>
        </w:rPr>
        <w:t xml:space="preserve"> e como estas ações devem ser feitas. Detalha-se a jogabilidade do jogo. Esta parte é importante pois a jogabilidade define se o jogador investirá várias horas jogandou ou se ele restituirá o dinheiro dele.]</w:t>
      </w:r>
    </w:p>
    <w:p w:rsidR="00E12A75" w:rsidRDefault="00E12A75" w:rsidP="00E12A75">
      <w:pPr>
        <w:pStyle w:val="Ttulo2"/>
        <w:jc w:val="both"/>
        <w:rPr>
          <w:lang w:val="pt-PT"/>
        </w:rPr>
      </w:pPr>
      <w:bookmarkStart w:id="23" w:name="_Toc521961362"/>
      <w:r>
        <w:rPr>
          <w:lang w:val="pt-PT"/>
        </w:rPr>
        <w:t>Elementos de jogo</w:t>
      </w:r>
      <w:bookmarkEnd w:id="23"/>
    </w:p>
    <w:p w:rsidR="00F72E4A" w:rsidRPr="00EF2960" w:rsidRDefault="00E12A75" w:rsidP="00F72E4A">
      <w:pPr>
        <w:pStyle w:val="Instruo"/>
        <w:jc w:val="both"/>
      </w:pPr>
      <w:r>
        <w:rPr>
          <w:lang w:val="pt-PT"/>
        </w:rPr>
        <w:t>[Esta subseção descreve os recursos que interage</w:t>
      </w:r>
      <w:r w:rsidR="00F43E8D">
        <w:rPr>
          <w:lang w:val="pt-PT"/>
        </w:rPr>
        <w:t>m com o jogador de alguma forma. Podem ser personagens, itens e mecanismos</w:t>
      </w:r>
      <w:r>
        <w:rPr>
          <w:lang w:val="pt-PT"/>
        </w:rPr>
        <w:t>.</w:t>
      </w:r>
      <w:proofErr w:type="gramStart"/>
      <w:r>
        <w:rPr>
          <w:lang w:val="pt-PT"/>
        </w:rPr>
        <w:t>]</w:t>
      </w:r>
      <w:proofErr w:type="gramEnd"/>
      <w:r w:rsidR="00F72E4A" w:rsidRPr="00F72E4A">
        <w:rPr>
          <w:lang w:val="pt-PT"/>
        </w:rPr>
        <w:t xml:space="preserve"> </w:t>
      </w:r>
    </w:p>
    <w:p w:rsidR="00E12A75" w:rsidRPr="00F72E4A" w:rsidRDefault="00E12A75" w:rsidP="00E12A75">
      <w:pPr>
        <w:pStyle w:val="Instruo"/>
        <w:jc w:val="both"/>
      </w:pPr>
    </w:p>
    <w:p w:rsidR="00F72E4A" w:rsidRDefault="00F72E4A" w:rsidP="00F72E4A">
      <w:pPr>
        <w:pStyle w:val="Ttulo2"/>
        <w:jc w:val="both"/>
        <w:rPr>
          <w:lang w:val="pt-PT"/>
        </w:rPr>
      </w:pPr>
      <w:bookmarkStart w:id="24" w:name="_Toc521961363"/>
      <w:r>
        <w:rPr>
          <w:lang w:val="pt-PT"/>
        </w:rPr>
        <w:t>Visão geral da história</w:t>
      </w:r>
      <w:bookmarkEnd w:id="24"/>
    </w:p>
    <w:p w:rsidR="00F72E4A" w:rsidRPr="00EF2960" w:rsidRDefault="00F72E4A" w:rsidP="00F72E4A">
      <w:pPr>
        <w:pStyle w:val="Instruo"/>
        <w:jc w:val="both"/>
      </w:pPr>
      <w:r>
        <w:rPr>
          <w:lang w:val="pt-PT"/>
        </w:rPr>
        <w:t>[</w:t>
      </w:r>
      <w:r>
        <w:t>É uma narrativa simples dos pontos principais da história para contextualizar o leitor. Não é absolutamente necessária à documentação, pois existem jogos que não possuem uma história.</w:t>
      </w:r>
      <w:proofErr w:type="gramStart"/>
      <w:r>
        <w:t xml:space="preserve"> ]</w:t>
      </w:r>
      <w:proofErr w:type="gramEnd"/>
    </w:p>
    <w:p w:rsidR="00F72E4A" w:rsidRPr="00F72E4A" w:rsidRDefault="00F72E4A" w:rsidP="00F72E4A">
      <w:pPr>
        <w:rPr>
          <w:lang w:val="pt-PT"/>
        </w:rPr>
      </w:pPr>
    </w:p>
    <w:p w:rsidR="00EF2960" w:rsidRDefault="00EF2960" w:rsidP="00186210">
      <w:pPr>
        <w:ind w:left="567"/>
      </w:pPr>
    </w:p>
    <w:p w:rsidR="0037618A" w:rsidRDefault="0037618A" w:rsidP="00E20384">
      <w:pPr>
        <w:rPr>
          <w:lang w:val="pt-PT"/>
        </w:rPr>
      </w:pPr>
    </w:p>
    <w:p w:rsidR="00CA1C0D" w:rsidRDefault="00E14F8E" w:rsidP="00E20384">
      <w:pPr>
        <w:pStyle w:val="Ttulo1"/>
        <w:rPr>
          <w:lang w:val="pt-PT"/>
        </w:rPr>
      </w:pPr>
      <w:bookmarkStart w:id="25" w:name="_Toc486253515"/>
      <w:bookmarkStart w:id="26" w:name="_Toc521961364"/>
      <w:r>
        <w:rPr>
          <w:lang w:val="pt-PT"/>
        </w:rPr>
        <w:t>Restrições Impostas</w:t>
      </w:r>
      <w:bookmarkEnd w:id="25"/>
      <w:bookmarkEnd w:id="26"/>
    </w:p>
    <w:p w:rsidR="00BD4D84" w:rsidRDefault="00E14F8E" w:rsidP="00E20384">
      <w:pPr>
        <w:pStyle w:val="Instruo"/>
        <w:jc w:val="both"/>
        <w:rPr>
          <w:lang w:val="pt-PT"/>
        </w:rPr>
      </w:pPr>
      <w:proofErr w:type="gramStart"/>
      <w:r>
        <w:rPr>
          <w:lang w:val="pt-PT"/>
        </w:rPr>
        <w:t>[Descreva as quaisquer restrições que sejam impostas ao sistema ou ao processo de desenvolvimento.</w:t>
      </w:r>
      <w:proofErr w:type="gramEnd"/>
      <w:r>
        <w:rPr>
          <w:lang w:val="pt-PT"/>
        </w:rPr>
        <w:t xml:space="preserve"> Essas restrições podem ser tratadas como riscos ao projeto.</w:t>
      </w:r>
      <w:r w:rsidR="00BD4D84">
        <w:rPr>
          <w:lang w:val="pt-PT"/>
        </w:rPr>
        <w:t xml:space="preserve"> Ex.:</w:t>
      </w:r>
    </w:p>
    <w:p w:rsidR="00BD4D84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Deve ser uma aplicação web;</w:t>
      </w:r>
    </w:p>
    <w:p w:rsidR="00BD4D84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Deve rodar em qualquer sistema operacional;</w:t>
      </w:r>
    </w:p>
    <w:p w:rsidR="00BD4D84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lastRenderedPageBreak/>
        <w:t>Deve ser entregue até Dezembro de 2017;</w:t>
      </w:r>
    </w:p>
    <w:p w:rsidR="00BD4D84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Deve haver treinamento dos usuários;</w:t>
      </w:r>
    </w:p>
    <w:p w:rsidR="00BD4D84" w:rsidRPr="00BD4D84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Deve haver help on-line</w:t>
      </w:r>
    </w:p>
    <w:p w:rsidR="00CA1C0D" w:rsidRDefault="00BD4D84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proofErr w:type="gramStart"/>
      <w:r>
        <w:rPr>
          <w:lang w:val="pt-PT"/>
        </w:rPr>
        <w:t>Etc.</w:t>
      </w:r>
      <w:r w:rsidR="00E14F8E">
        <w:rPr>
          <w:lang w:val="pt-PT"/>
        </w:rPr>
        <w:t>]</w:t>
      </w:r>
      <w:proofErr w:type="gramEnd"/>
    </w:p>
    <w:p w:rsidR="007B7D37" w:rsidRDefault="007B7D37" w:rsidP="00E20384">
      <w:pPr>
        <w:pStyle w:val="Ttulo1"/>
        <w:rPr>
          <w:lang w:val="pt-PT"/>
        </w:rPr>
      </w:pPr>
      <w:bookmarkStart w:id="27" w:name="_Toc486253516"/>
      <w:bookmarkStart w:id="28" w:name="_Toc521961365"/>
      <w:r>
        <w:rPr>
          <w:lang w:val="pt-PT"/>
        </w:rPr>
        <w:t>Riscos</w:t>
      </w:r>
      <w:bookmarkEnd w:id="27"/>
      <w:bookmarkEnd w:id="28"/>
    </w:p>
    <w:p w:rsidR="007B7D37" w:rsidRDefault="007B7D37" w:rsidP="00E20384">
      <w:pPr>
        <w:pStyle w:val="Instruo"/>
        <w:jc w:val="both"/>
        <w:rPr>
          <w:lang w:val="pt-PT"/>
        </w:rPr>
      </w:pPr>
      <w:proofErr w:type="gramStart"/>
      <w:r>
        <w:rPr>
          <w:lang w:val="pt-PT"/>
        </w:rPr>
        <w:t>[Descreva os riscos envolvidos no desenvolvimento do sistema.</w:t>
      </w:r>
      <w:proofErr w:type="gramEnd"/>
      <w:r>
        <w:rPr>
          <w:lang w:val="pt-PT"/>
        </w:rPr>
        <w:t xml:space="preserve"> Ex.:</w:t>
      </w:r>
    </w:p>
    <w:p w:rsidR="007B7D37" w:rsidRDefault="007B7D37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Indisponibilidad</w:t>
      </w:r>
      <w:r w:rsidR="00E40350">
        <w:rPr>
          <w:lang w:val="pt-PT"/>
        </w:rPr>
        <w:t>e dos usuários tanto para fornecimento quanto para validação dos requisitos;</w:t>
      </w:r>
    </w:p>
    <w:p w:rsidR="007B7D37" w:rsidRPr="00E40350" w:rsidRDefault="00E40350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r w:rsidRPr="00E40350">
        <w:rPr>
          <w:lang w:val="pt-PT"/>
        </w:rPr>
        <w:t xml:space="preserve">Cumprimento de prazo dada </w:t>
      </w:r>
      <w:proofErr w:type="gramStart"/>
      <w:r w:rsidRPr="00E40350">
        <w:rPr>
          <w:lang w:val="pt-PT"/>
        </w:rPr>
        <w:t>a</w:t>
      </w:r>
      <w:proofErr w:type="gramEnd"/>
      <w:r w:rsidRPr="00E40350">
        <w:rPr>
          <w:lang w:val="pt-PT"/>
        </w:rPr>
        <w:t xml:space="preserve"> complexidade e tempo para o desenvolvimento do sistema.</w:t>
      </w:r>
    </w:p>
    <w:p w:rsidR="007B7D37" w:rsidRDefault="007B7D37" w:rsidP="00E20384">
      <w:pPr>
        <w:pStyle w:val="Instruo"/>
        <w:numPr>
          <w:ilvl w:val="0"/>
          <w:numId w:val="7"/>
        </w:numPr>
        <w:jc w:val="both"/>
        <w:rPr>
          <w:lang w:val="pt-PT"/>
        </w:rPr>
      </w:pPr>
      <w:proofErr w:type="gramStart"/>
      <w:r>
        <w:rPr>
          <w:lang w:val="pt-PT"/>
        </w:rPr>
        <w:t>Etc.]</w:t>
      </w:r>
      <w:proofErr w:type="gramEnd"/>
    </w:p>
    <w:p w:rsidR="00CA1C0D" w:rsidRDefault="00E14F8E" w:rsidP="00E20384">
      <w:pPr>
        <w:pStyle w:val="Ttulo1"/>
        <w:rPr>
          <w:lang w:val="pt-PT"/>
        </w:rPr>
      </w:pPr>
      <w:bookmarkStart w:id="29" w:name="_Toc486253517"/>
      <w:bookmarkStart w:id="30" w:name="_Toc521961366"/>
      <w:r>
        <w:rPr>
          <w:lang w:val="pt-PT"/>
        </w:rPr>
        <w:t>Requisitos de Documentação</w:t>
      </w:r>
      <w:bookmarkEnd w:id="29"/>
      <w:bookmarkEnd w:id="30"/>
    </w:p>
    <w:p w:rsidR="00BD4D84" w:rsidRDefault="00E14F8E" w:rsidP="00E20384">
      <w:pPr>
        <w:pStyle w:val="Instruo"/>
        <w:jc w:val="both"/>
        <w:rPr>
          <w:lang w:val="pt-PT"/>
        </w:rPr>
      </w:pPr>
      <w:proofErr w:type="gramStart"/>
      <w:r>
        <w:rPr>
          <w:lang w:val="pt-PT"/>
        </w:rPr>
        <w:t>[Esta seção descreve a documentação que deverá ser desenvolvida para suportar a implantação bem-sucedida de aplicativos.</w:t>
      </w:r>
      <w:proofErr w:type="gramEnd"/>
      <w:r w:rsidR="00BD4D84">
        <w:rPr>
          <w:lang w:val="pt-PT"/>
        </w:rPr>
        <w:t xml:space="preserve"> Ex.:</w:t>
      </w:r>
    </w:p>
    <w:p w:rsidR="00BD4D84" w:rsidRDefault="00BD4D84" w:rsidP="00E20384">
      <w:pPr>
        <w:pStyle w:val="Instruo"/>
        <w:jc w:val="both"/>
        <w:rPr>
          <w:lang w:val="pt-PT"/>
        </w:rPr>
      </w:pPr>
    </w:p>
    <w:p w:rsidR="00BD4D84" w:rsidRDefault="00BD4D84" w:rsidP="00E20384">
      <w:pPr>
        <w:pStyle w:val="Instruo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Manual do usuário;</w:t>
      </w:r>
    </w:p>
    <w:p w:rsidR="00BD4D84" w:rsidRDefault="00BD4D84" w:rsidP="00E20384">
      <w:pPr>
        <w:pStyle w:val="Instruo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Manual de instalação;</w:t>
      </w:r>
    </w:p>
    <w:p w:rsidR="00CA1C0D" w:rsidRDefault="00BD4D84" w:rsidP="00E20384">
      <w:pPr>
        <w:pStyle w:val="Instruo"/>
        <w:numPr>
          <w:ilvl w:val="0"/>
          <w:numId w:val="8"/>
        </w:numPr>
        <w:jc w:val="both"/>
        <w:rPr>
          <w:lang w:val="pt-PT"/>
        </w:rPr>
      </w:pPr>
      <w:proofErr w:type="gramStart"/>
      <w:r>
        <w:rPr>
          <w:lang w:val="pt-PT"/>
        </w:rPr>
        <w:t>Etc.</w:t>
      </w:r>
      <w:r w:rsidR="00E14F8E">
        <w:rPr>
          <w:lang w:val="pt-PT"/>
        </w:rPr>
        <w:t>]</w:t>
      </w:r>
      <w:proofErr w:type="gramEnd"/>
    </w:p>
    <w:sectPr w:rsidR="00CA1C0D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675" w:rsidRDefault="00A97675">
      <w:r>
        <w:separator/>
      </w:r>
    </w:p>
  </w:endnote>
  <w:endnote w:type="continuationSeparator" w:id="0">
    <w:p w:rsidR="00A97675" w:rsidRDefault="00A9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E20384"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alias w:val="Gestor"/>
          <w:tag w:val=""/>
          <w:id w:val="1558433569"/>
          <w:placeholder>
            <w:docPart w:val="AB1BEEBBA174418D804ED0079C6BA26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70B4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fldSimple w:instr=" NUMPAGES ">
            <w:r w:rsidR="00170B48">
              <w:rPr>
                <w:noProof/>
              </w:rPr>
              <w:t>5</w:t>
            </w:r>
          </w:fldSimple>
        </w:p>
      </w:tc>
    </w:tr>
  </w:tbl>
  <w:p w:rsidR="00CA1C0D" w:rsidRDefault="006A25C4" w:rsidP="006A25C4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A97675">
      <w:fldChar w:fldCharType="begin"/>
    </w:r>
    <w:r w:rsidR="00A97675">
      <w:instrText xml:space="preserve"> DOCPROPERTY  "Versão Modelo"  \* MERGEFORMAT </w:instrText>
    </w:r>
    <w:r w:rsidR="00A97675">
      <w:fldChar w:fldCharType="separate"/>
    </w:r>
    <w:r w:rsidR="00E20384">
      <w:t>1</w:t>
    </w:r>
    <w:r w:rsidR="00A9767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675" w:rsidRDefault="00A97675">
      <w:r>
        <w:separator/>
      </w:r>
    </w:p>
  </w:footnote>
  <w:footnote w:type="continuationSeparator" w:id="0">
    <w:p w:rsidR="00A97675" w:rsidRDefault="00A97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595704746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560900DE24D458A82D51BD90F82FD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84"/>
    <w:rsid w:val="000B2EBC"/>
    <w:rsid w:val="000B65A4"/>
    <w:rsid w:val="000E5CBC"/>
    <w:rsid w:val="0013275D"/>
    <w:rsid w:val="00134755"/>
    <w:rsid w:val="00156BB7"/>
    <w:rsid w:val="00170B48"/>
    <w:rsid w:val="00186210"/>
    <w:rsid w:val="001D5861"/>
    <w:rsid w:val="001F7C4D"/>
    <w:rsid w:val="00245C19"/>
    <w:rsid w:val="00271706"/>
    <w:rsid w:val="00271A9A"/>
    <w:rsid w:val="00280DC8"/>
    <w:rsid w:val="0037618A"/>
    <w:rsid w:val="003D28E2"/>
    <w:rsid w:val="00412ACF"/>
    <w:rsid w:val="00424835"/>
    <w:rsid w:val="004262DA"/>
    <w:rsid w:val="00470D42"/>
    <w:rsid w:val="0054001E"/>
    <w:rsid w:val="00572868"/>
    <w:rsid w:val="00577A27"/>
    <w:rsid w:val="00591727"/>
    <w:rsid w:val="005E46F8"/>
    <w:rsid w:val="00646A1D"/>
    <w:rsid w:val="006A25C4"/>
    <w:rsid w:val="006F3CDE"/>
    <w:rsid w:val="00706369"/>
    <w:rsid w:val="007162A7"/>
    <w:rsid w:val="00754E2E"/>
    <w:rsid w:val="007B7D37"/>
    <w:rsid w:val="008535C4"/>
    <w:rsid w:val="008601CF"/>
    <w:rsid w:val="00866C43"/>
    <w:rsid w:val="008F5C6A"/>
    <w:rsid w:val="00970EC6"/>
    <w:rsid w:val="0099317F"/>
    <w:rsid w:val="009B1EEF"/>
    <w:rsid w:val="00A40446"/>
    <w:rsid w:val="00A40A69"/>
    <w:rsid w:val="00A47AE7"/>
    <w:rsid w:val="00A97675"/>
    <w:rsid w:val="00AD1915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82CF1"/>
    <w:rsid w:val="00DE041A"/>
    <w:rsid w:val="00E12A75"/>
    <w:rsid w:val="00E14F8E"/>
    <w:rsid w:val="00E20384"/>
    <w:rsid w:val="00E37A72"/>
    <w:rsid w:val="00E40350"/>
    <w:rsid w:val="00E72350"/>
    <w:rsid w:val="00EB261B"/>
    <w:rsid w:val="00EB4049"/>
    <w:rsid w:val="00EE12F5"/>
    <w:rsid w:val="00EF2960"/>
    <w:rsid w:val="00EF3596"/>
    <w:rsid w:val="00F17D38"/>
    <w:rsid w:val="00F22AD8"/>
    <w:rsid w:val="00F43E8D"/>
    <w:rsid w:val="00F45447"/>
    <w:rsid w:val="00F72E4A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20384"/>
    <w:pPr>
      <w:ind w:left="720"/>
      <w:contextualSpacing/>
    </w:pPr>
  </w:style>
  <w:style w:type="paragraph" w:customStyle="1" w:styleId="Estilo1">
    <w:name w:val="Estilo1"/>
    <w:basedOn w:val="Ttulo1"/>
    <w:link w:val="Estilo1Char"/>
    <w:qFormat/>
    <w:rsid w:val="00EF2960"/>
    <w:pPr>
      <w:keepNext w:val="0"/>
      <w:numPr>
        <w:numId w:val="0"/>
      </w:numPr>
      <w:shd w:val="clear" w:color="auto" w:fill="FFFFFF"/>
      <w:spacing w:before="0" w:after="0" w:line="360" w:lineRule="auto"/>
      <w:textAlignment w:val="baseline"/>
    </w:pPr>
    <w:rPr>
      <w:rFonts w:ascii="Times New Roman" w:eastAsia="Calibri" w:hAnsi="Times New Roman" w:cs="Times New Roman"/>
      <w:caps w:val="0"/>
      <w:szCs w:val="24"/>
    </w:rPr>
  </w:style>
  <w:style w:type="character" w:customStyle="1" w:styleId="Estilo1Char">
    <w:name w:val="Estilo1 Char"/>
    <w:link w:val="Estilo1"/>
    <w:rsid w:val="00EF2960"/>
    <w:rPr>
      <w:rFonts w:eastAsia="Calibri"/>
      <w:b/>
      <w:sz w:val="24"/>
      <w:szCs w:val="24"/>
      <w:shd w:val="clear" w:color="auto" w:fill="FFFFFF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621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Template%20-%20Vis&#227;o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60900DE24D458A82D51BD90F82FD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A3D941-4C85-4F91-9E13-934BBD83548A}"/>
      </w:docPartPr>
      <w:docPartBody>
        <w:p w:rsidR="00C74CB1" w:rsidRDefault="00C74CB1">
          <w:pPr>
            <w:pStyle w:val="9560900DE24D458A82D51BD90F82FDC9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B1"/>
    <w:rsid w:val="001E5001"/>
    <w:rsid w:val="00522EEB"/>
    <w:rsid w:val="007178F2"/>
    <w:rsid w:val="00B00F2B"/>
    <w:rsid w:val="00C74CB1"/>
    <w:rsid w:val="00E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E9B6720494A49039EED4B03D2E02D9E">
    <w:name w:val="AE9B6720494A49039EED4B03D2E02D9E"/>
  </w:style>
  <w:style w:type="paragraph" w:customStyle="1" w:styleId="9560900DE24D458A82D51BD90F82FDC9">
    <w:name w:val="9560900DE24D458A82D51BD90F82FDC9"/>
  </w:style>
  <w:style w:type="paragraph" w:customStyle="1" w:styleId="AB1BEEBBA174418D804ED0079C6BA262">
    <w:name w:val="AB1BEEBBA174418D804ED0079C6BA262"/>
  </w:style>
  <w:style w:type="paragraph" w:customStyle="1" w:styleId="0B6006BA6B6B47E9AF3BFF8FC30A83C4">
    <w:name w:val="0B6006BA6B6B47E9AF3BFF8FC30A83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E9B6720494A49039EED4B03D2E02D9E">
    <w:name w:val="AE9B6720494A49039EED4B03D2E02D9E"/>
  </w:style>
  <w:style w:type="paragraph" w:customStyle="1" w:styleId="9560900DE24D458A82D51BD90F82FDC9">
    <w:name w:val="9560900DE24D458A82D51BD90F82FDC9"/>
  </w:style>
  <w:style w:type="paragraph" w:customStyle="1" w:styleId="AB1BEEBBA174418D804ED0079C6BA262">
    <w:name w:val="AB1BEEBBA174418D804ED0079C6BA262"/>
  </w:style>
  <w:style w:type="paragraph" w:customStyle="1" w:styleId="0B6006BA6B6B47E9AF3BFF8FC30A83C4">
    <w:name w:val="0B6006BA6B6B47E9AF3BFF8FC30A8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00A18-6AAC-4A49-A920-5A8B8360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Visão-1.dotx</Template>
  <TotalTime>22</TotalTime>
  <Pages>5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3659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&lt;X&gt;</dc:subject>
  <dc:creator>aluno</dc:creator>
  <cp:lastModifiedBy>dener cavallaro</cp:lastModifiedBy>
  <cp:revision>9</cp:revision>
  <cp:lastPrinted>2005-05-17T17:30:00Z</cp:lastPrinted>
  <dcterms:created xsi:type="dcterms:W3CDTF">2018-08-03T14:29:00Z</dcterms:created>
  <dcterms:modified xsi:type="dcterms:W3CDTF">2018-08-14T01:33:00Z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