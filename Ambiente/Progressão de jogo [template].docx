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25C4" w:rsidRDefault="006F3CDE" w:rsidP="00276E2C">
      <w:pPr>
        <w:jc w:val="center"/>
      </w:pPr>
      <w:r>
        <w:rPr>
          <w:noProof/>
        </w:rPr>
        <w:drawing>
          <wp:inline distT="0" distB="0" distL="0" distR="0" wp14:anchorId="4165F4E6" wp14:editId="7F7103C7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Pr="00A20D4F" w:rsidRDefault="006A25C4" w:rsidP="00B6263A"/>
    <w:p w:rsidR="006A25C4" w:rsidRDefault="006A25C4" w:rsidP="00B6263A"/>
    <w:p w:rsidR="006A25C4" w:rsidRDefault="006A25C4" w:rsidP="00B6263A">
      <w:pPr>
        <w:tabs>
          <w:tab w:val="left" w:pos="4184"/>
        </w:tabs>
        <w:rPr>
          <w:i/>
        </w:rPr>
      </w:pPr>
      <w:r>
        <w:rPr>
          <w:i/>
          <w:color w:val="0000FF"/>
        </w:rPr>
        <w:t xml:space="preserve">[A figura a cima serve de modelo para </w:t>
      </w:r>
      <w:proofErr w:type="spellStart"/>
      <w:r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cliente]</w:t>
      </w:r>
    </w:p>
    <w:p w:rsidR="006A25C4" w:rsidRPr="00264EFB" w:rsidRDefault="006A25C4" w:rsidP="00B6263A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5C4" w:rsidRPr="0037364C" w:rsidRDefault="00964AF8" w:rsidP="006A25C4">
                            <w:pPr>
                              <w:pStyle w:val="Titulodocumento"/>
                              <w:jc w:val="center"/>
                              <w:rPr>
                                <w:rFonts w:ascii="Segoe UI" w:hAnsi="Segoe UI" w:cs="Segoe UI"/>
                                <w:color w:val="C0000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C00000"/>
                                <w:lang w:val="pt-PT"/>
                              </w:rPr>
                              <w:t>Progressão de jogo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p w:rsidR="006A25C4" w:rsidRPr="0037364C" w:rsidRDefault="00964AF8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r>
                        <w:rPr>
                          <w:rFonts w:ascii="Segoe UI" w:hAnsi="Segoe UI" w:cs="Segoe UI"/>
                          <w:color w:val="C00000"/>
                          <w:lang w:val="pt-PT"/>
                        </w:rPr>
                        <w:t>Progressão de jogo</w:t>
                      </w: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&lt;X&gt;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>
      <w:r>
        <w:tab/>
      </w:r>
    </w:p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Pr="00264EFB" w:rsidRDefault="006A25C4" w:rsidP="00B6263A"/>
    <w:p w:rsidR="006A25C4" w:rsidRDefault="006A25C4" w:rsidP="00B6263A">
      <w:pPr>
        <w:tabs>
          <w:tab w:val="left" w:pos="3700"/>
        </w:tabs>
      </w:pPr>
      <w:r>
        <w:tab/>
      </w:r>
    </w:p>
    <w:p w:rsidR="006A25C4" w:rsidRPr="00264EFB" w:rsidRDefault="006A25C4" w:rsidP="00B6263A">
      <w:pPr>
        <w:tabs>
          <w:tab w:val="left" w:pos="3700"/>
        </w:tabs>
        <w:sectPr w:rsidR="006A25C4" w:rsidRPr="00264EFB">
          <w:headerReference w:type="first" r:id="rId10"/>
          <w:footerReference w:type="first" r:id="rId11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&lt;Sigla do Projeto&gt; - &lt;Nome do Projeto&gt;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 w:rsidP="00B6263A">
      <w:pPr>
        <w:pStyle w:val="T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B6263A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B6263A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B6263A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B6263A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AB66FD" w:rsidRDefault="006A25C4" w:rsidP="00B6263A">
            <w:pPr>
              <w:pStyle w:val="Instruo"/>
              <w:jc w:val="both"/>
            </w:pPr>
            <w:r w:rsidRPr="00AB66FD">
              <w:t>[</w:t>
            </w:r>
            <w:proofErr w:type="spellStart"/>
            <w:r w:rsidRPr="00AB66FD">
              <w:t>dd</w:t>
            </w:r>
            <w:proofErr w:type="spellEnd"/>
            <w:r w:rsidRPr="00AB66FD">
              <w:t>/mm/</w:t>
            </w:r>
            <w:proofErr w:type="spellStart"/>
            <w:r w:rsidRPr="00AB66FD">
              <w:t>aaaa</w:t>
            </w:r>
            <w:proofErr w:type="spellEnd"/>
            <w:r w:rsidRPr="00AB66FD">
              <w:t>]</w:t>
            </w:r>
          </w:p>
          <w:p w:rsidR="006A25C4" w:rsidRPr="00AB66FD" w:rsidRDefault="006A25C4" w:rsidP="00B6263A">
            <w:pPr>
              <w:pStyle w:val="Instruo"/>
              <w:jc w:val="both"/>
            </w:pPr>
          </w:p>
        </w:tc>
        <w:tc>
          <w:tcPr>
            <w:tcW w:w="1080" w:type="dxa"/>
          </w:tcPr>
          <w:p w:rsidR="006A25C4" w:rsidRPr="00AB66FD" w:rsidRDefault="006A25C4" w:rsidP="00B6263A">
            <w:pPr>
              <w:pStyle w:val="Instruo"/>
              <w:jc w:val="both"/>
            </w:pPr>
            <w:r w:rsidRPr="00AB66FD">
              <w:t>[X.X]</w:t>
            </w:r>
          </w:p>
        </w:tc>
        <w:tc>
          <w:tcPr>
            <w:tcW w:w="4680" w:type="dxa"/>
          </w:tcPr>
          <w:p w:rsidR="006A25C4" w:rsidRPr="00AB66FD" w:rsidRDefault="006A25C4" w:rsidP="00B6263A">
            <w:pPr>
              <w:pStyle w:val="Instruo"/>
              <w:jc w:val="both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:rsidR="006A25C4" w:rsidRPr="00AB66FD" w:rsidRDefault="006A25C4" w:rsidP="00B6263A">
            <w:pPr>
              <w:pStyle w:val="Instruo"/>
              <w:jc w:val="both"/>
            </w:pPr>
            <w:r w:rsidRPr="00AB66FD">
              <w:t>[Nome completo do autor]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B6263A"/>
        </w:tc>
        <w:tc>
          <w:tcPr>
            <w:tcW w:w="1080" w:type="dxa"/>
          </w:tcPr>
          <w:p w:rsidR="006A25C4" w:rsidRDefault="006A25C4" w:rsidP="00B6263A"/>
        </w:tc>
        <w:tc>
          <w:tcPr>
            <w:tcW w:w="4680" w:type="dxa"/>
          </w:tcPr>
          <w:p w:rsidR="006A25C4" w:rsidRDefault="006A25C4" w:rsidP="00B6263A"/>
        </w:tc>
        <w:tc>
          <w:tcPr>
            <w:tcW w:w="2410" w:type="dxa"/>
          </w:tcPr>
          <w:p w:rsidR="006A25C4" w:rsidRDefault="006A25C4" w:rsidP="00B6263A"/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B6263A"/>
        </w:tc>
        <w:tc>
          <w:tcPr>
            <w:tcW w:w="1080" w:type="dxa"/>
          </w:tcPr>
          <w:p w:rsidR="006A25C4" w:rsidRDefault="006A25C4" w:rsidP="00B6263A"/>
        </w:tc>
        <w:tc>
          <w:tcPr>
            <w:tcW w:w="4680" w:type="dxa"/>
          </w:tcPr>
          <w:p w:rsidR="006A25C4" w:rsidRDefault="006A25C4" w:rsidP="00B6263A"/>
        </w:tc>
        <w:tc>
          <w:tcPr>
            <w:tcW w:w="2410" w:type="dxa"/>
          </w:tcPr>
          <w:p w:rsidR="006A25C4" w:rsidRDefault="006A25C4" w:rsidP="00B6263A"/>
        </w:tc>
      </w:tr>
    </w:tbl>
    <w:p w:rsidR="00CA1C0D" w:rsidRDefault="00CA1C0D" w:rsidP="00B6263A"/>
    <w:p w:rsidR="00186210" w:rsidRDefault="00E14F8E" w:rsidP="00B6263A">
      <w:pPr>
        <w:pStyle w:val="Ttulo"/>
      </w:pPr>
      <w:r>
        <w:br w:type="page"/>
      </w:r>
    </w:p>
    <w:sdt>
      <w:sdtPr>
        <w:rPr>
          <w:rFonts w:ascii="Arial" w:eastAsia="Times New Roman" w:hAnsi="Arial" w:cs="Arial"/>
          <w:color w:val="000000"/>
          <w:sz w:val="20"/>
          <w:szCs w:val="20"/>
        </w:rPr>
        <w:id w:val="-926890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6210" w:rsidRPr="00186210" w:rsidRDefault="00186210" w:rsidP="00B6263A">
          <w:pPr>
            <w:pStyle w:val="CabealhodoSumrio"/>
            <w:rPr>
              <w:rFonts w:ascii="Arial" w:hAnsi="Arial" w:cs="Arial"/>
              <w:color w:val="auto"/>
            </w:rPr>
          </w:pPr>
          <w:r w:rsidRPr="00186210">
            <w:rPr>
              <w:rFonts w:ascii="Arial" w:hAnsi="Arial" w:cs="Arial"/>
              <w:color w:val="auto"/>
            </w:rPr>
            <w:t>Sumário</w:t>
          </w:r>
        </w:p>
        <w:p w:rsidR="008C6D58" w:rsidRDefault="0018621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62889" w:history="1">
            <w:r w:rsidR="008C6D58" w:rsidRPr="00632121">
              <w:rPr>
                <w:rStyle w:val="Hyperlink"/>
              </w:rPr>
              <w:t>1. Lista de elementos de jogo</w:t>
            </w:r>
            <w:r w:rsidR="008C6D58">
              <w:rPr>
                <w:webHidden/>
              </w:rPr>
              <w:tab/>
            </w:r>
            <w:r w:rsidR="008C6D58">
              <w:rPr>
                <w:webHidden/>
              </w:rPr>
              <w:fldChar w:fldCharType="begin"/>
            </w:r>
            <w:r w:rsidR="008C6D58">
              <w:rPr>
                <w:webHidden/>
              </w:rPr>
              <w:instrText xml:space="preserve"> PAGEREF _Toc521962889 \h </w:instrText>
            </w:r>
            <w:r w:rsidR="008C6D58">
              <w:rPr>
                <w:webHidden/>
              </w:rPr>
            </w:r>
            <w:r w:rsidR="008C6D58">
              <w:rPr>
                <w:webHidden/>
              </w:rPr>
              <w:fldChar w:fldCharType="separate"/>
            </w:r>
            <w:r w:rsidR="008C6D58">
              <w:rPr>
                <w:webHidden/>
              </w:rPr>
              <w:t>4</w:t>
            </w:r>
            <w:r w:rsidR="008C6D58">
              <w:rPr>
                <w:webHidden/>
              </w:rPr>
              <w:fldChar w:fldCharType="end"/>
            </w:r>
          </w:hyperlink>
        </w:p>
        <w:p w:rsidR="008C6D58" w:rsidRDefault="008C6D58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2890" w:history="1">
            <w:r w:rsidRPr="00632121">
              <w:rPr>
                <w:rStyle w:val="Hyperlink"/>
                <w:lang w:val="pt-PT"/>
              </w:rPr>
              <w:t>1.1. Inteligência Artificial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_Toc521962890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C6D58" w:rsidRDefault="008C6D58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2891" w:history="1">
            <w:r w:rsidRPr="00632121">
              <w:rPr>
                <w:rStyle w:val="Hyperlink"/>
                <w:lang w:val="pt-PT"/>
              </w:rPr>
              <w:t>1.2. Personagens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_Toc521962891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C6D58" w:rsidRDefault="008C6D58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2892" w:history="1">
            <w:r w:rsidRPr="00632121">
              <w:rPr>
                <w:rStyle w:val="Hyperlink"/>
                <w:lang w:val="pt-PT"/>
              </w:rPr>
              <w:t>1.3. Itens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_Toc521962892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C6D58" w:rsidRDefault="008C6D58">
          <w:pPr>
            <w:pStyle w:val="Sumrio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2893" w:history="1">
            <w:r w:rsidRPr="00632121">
              <w:rPr>
                <w:rStyle w:val="Hyperlink"/>
                <w:lang w:val="pt-PT"/>
              </w:rPr>
              <w:t>1.3.1. Mecanismos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_Toc521962893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C6D58" w:rsidRDefault="008C6D58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21962894" w:history="1">
            <w:r w:rsidRPr="00632121">
              <w:rPr>
                <w:rStyle w:val="Hyperlink"/>
                <w:lang w:val="pt-PT"/>
              </w:rPr>
              <w:t>2. Progressão da história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_Toc521962894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86210" w:rsidRDefault="00186210" w:rsidP="00B6263A">
          <w:r>
            <w:rPr>
              <w:b/>
              <w:bCs/>
            </w:rPr>
            <w:fldChar w:fldCharType="end"/>
          </w:r>
        </w:p>
      </w:sdtContent>
    </w:sdt>
    <w:p w:rsidR="00CA1C0D" w:rsidRDefault="00E14F8E" w:rsidP="00B6263A">
      <w:pPr>
        <w:pStyle w:val="Ttulo"/>
      </w:pPr>
      <w:r>
        <w:t xml:space="preserve"> </w:t>
      </w:r>
      <w:bookmarkStart w:id="0" w:name="_GoBack"/>
      <w:bookmarkEnd w:id="0"/>
    </w:p>
    <w:p w:rsidR="00B6263A" w:rsidRDefault="00B6263A" w:rsidP="00B6263A">
      <w:pPr>
        <w:jc w:val="left"/>
        <w:rPr>
          <w:b/>
          <w:caps/>
          <w:color w:val="auto"/>
          <w:sz w:val="24"/>
          <w:lang w:eastAsia="en-US"/>
        </w:rPr>
      </w:pP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br w:type="page"/>
      </w:r>
    </w:p>
    <w:p w:rsidR="00E20384" w:rsidRPr="00E20384" w:rsidRDefault="00E20384" w:rsidP="00B6263A">
      <w:pPr>
        <w:pStyle w:val="Ttulo1"/>
        <w:numPr>
          <w:ilvl w:val="0"/>
          <w:numId w:val="0"/>
        </w:numPr>
        <w:rPr>
          <w:i/>
          <w:lang w:val="pt-PT"/>
        </w:rPr>
      </w:pPr>
    </w:p>
    <w:p w:rsidR="00CA1C0D" w:rsidRDefault="00B6263A" w:rsidP="00B6263A">
      <w:pPr>
        <w:pStyle w:val="Ttulo1"/>
      </w:pPr>
      <w:bookmarkStart w:id="14" w:name="_Toc521962889"/>
      <w:r>
        <w:t>Lista de elementos de jogo</w:t>
      </w:r>
      <w:bookmarkEnd w:id="14"/>
    </w:p>
    <w:p w:rsidR="00E20384" w:rsidRPr="00E20384" w:rsidRDefault="00E20384" w:rsidP="00B6263A">
      <w:pPr>
        <w:pStyle w:val="Instruo"/>
        <w:jc w:val="both"/>
      </w:pPr>
      <w:r>
        <w:t>[Essa seção detalhará tudo que o jogo conterá]</w:t>
      </w:r>
    </w:p>
    <w:p w:rsidR="00E12A75" w:rsidRDefault="00E12A75" w:rsidP="00B6263A">
      <w:pPr>
        <w:pStyle w:val="Ttulo2"/>
        <w:jc w:val="both"/>
        <w:rPr>
          <w:lang w:val="pt-PT"/>
        </w:rPr>
      </w:pPr>
      <w:bookmarkStart w:id="15" w:name="_Toc521962890"/>
      <w:r>
        <w:rPr>
          <w:lang w:val="pt-PT"/>
        </w:rPr>
        <w:t>Inteligência Artificial</w:t>
      </w:r>
      <w:bookmarkEnd w:id="15"/>
    </w:p>
    <w:p w:rsidR="00E12A75" w:rsidRDefault="00E12A75" w:rsidP="00B6263A">
      <w:pPr>
        <w:pStyle w:val="Instruo"/>
        <w:jc w:val="both"/>
        <w:rPr>
          <w:lang w:val="pt-PT"/>
        </w:rPr>
      </w:pPr>
      <w:r>
        <w:rPr>
          <w:lang w:val="pt-PT"/>
        </w:rPr>
        <w:t>[Esta subseção descreve como o mundo dentro do jogo deve se comportar com o jogador, sendo ele fazendo ou não alguma ação. Se a inteligência artifical for avançada, esta subseção pode e encontrar dentro de “Mecânica de jogo”]</w:t>
      </w:r>
    </w:p>
    <w:p w:rsidR="00B6263A" w:rsidRDefault="00B6263A" w:rsidP="00B6263A">
      <w:pPr>
        <w:pStyle w:val="Ttulo2"/>
        <w:jc w:val="both"/>
        <w:rPr>
          <w:lang w:val="pt-PT"/>
        </w:rPr>
      </w:pPr>
      <w:bookmarkStart w:id="16" w:name="_Toc521962891"/>
      <w:r>
        <w:rPr>
          <w:lang w:val="pt-PT"/>
        </w:rPr>
        <w:t>Personagens</w:t>
      </w:r>
      <w:bookmarkEnd w:id="16"/>
    </w:p>
    <w:p w:rsidR="00EF2960" w:rsidRDefault="00B6263A" w:rsidP="002D518E">
      <w:pPr>
        <w:pStyle w:val="Instruo"/>
        <w:jc w:val="both"/>
        <w:rPr>
          <w:lang w:val="pt-PT"/>
        </w:rPr>
      </w:pPr>
      <w:r>
        <w:rPr>
          <w:lang w:val="pt-PT"/>
        </w:rPr>
        <w:t>[São inimigos a serem enfrentados, amigos que participarão da história e elementos nos quais o jogador não terá controle.]</w:t>
      </w:r>
    </w:p>
    <w:p w:rsidR="002D518E" w:rsidRDefault="002D518E" w:rsidP="002D518E">
      <w:pPr>
        <w:pStyle w:val="Ttulo2"/>
        <w:jc w:val="both"/>
        <w:rPr>
          <w:lang w:val="pt-PT"/>
        </w:rPr>
      </w:pPr>
      <w:bookmarkStart w:id="17" w:name="_Toc521962892"/>
      <w:r>
        <w:rPr>
          <w:lang w:val="pt-PT"/>
        </w:rPr>
        <w:t>Itens</w:t>
      </w:r>
      <w:bookmarkEnd w:id="17"/>
    </w:p>
    <w:p w:rsidR="002D518E" w:rsidRDefault="002D518E" w:rsidP="002D518E">
      <w:pPr>
        <w:pStyle w:val="Instruo"/>
        <w:jc w:val="both"/>
      </w:pPr>
      <w:r>
        <w:rPr>
          <w:lang w:val="pt-PT"/>
        </w:rPr>
        <w:t>[</w:t>
      </w:r>
      <w:r>
        <w:t>São elementos de jogo nos quais o jogador poderá usar e manipular, como chaves para determinadas partes do mapa e armas.]</w:t>
      </w:r>
    </w:p>
    <w:p w:rsidR="00EF2960" w:rsidRDefault="00EF2960" w:rsidP="00B6263A"/>
    <w:p w:rsidR="00EF2960" w:rsidRDefault="00EF2960" w:rsidP="00B6263A">
      <w:pPr>
        <w:pStyle w:val="Ttulo3"/>
        <w:rPr>
          <w:lang w:val="pt-PT"/>
        </w:rPr>
      </w:pPr>
      <w:bookmarkStart w:id="18" w:name="_Toc521962893"/>
      <w:r>
        <w:rPr>
          <w:lang w:val="pt-PT"/>
        </w:rPr>
        <w:t>Mecanismos</w:t>
      </w:r>
      <w:bookmarkEnd w:id="18"/>
    </w:p>
    <w:p w:rsidR="00EF2960" w:rsidRDefault="00EF2960" w:rsidP="00B6263A">
      <w:pPr>
        <w:pStyle w:val="Instruo"/>
        <w:jc w:val="both"/>
      </w:pPr>
      <w:r>
        <w:rPr>
          <w:lang w:val="pt-PT"/>
        </w:rPr>
        <w:t>[</w:t>
      </w:r>
      <w:r>
        <w:t>São elementos que o jogador pode operar, porém não pode pegá-los, como portas, botões, alavancas, etc..]</w:t>
      </w:r>
    </w:p>
    <w:p w:rsidR="00EF2960" w:rsidRDefault="00EF2960" w:rsidP="00B6263A"/>
    <w:p w:rsidR="00CA1C0D" w:rsidRDefault="004C3FC9" w:rsidP="00B6263A">
      <w:pPr>
        <w:pStyle w:val="Ttulo1"/>
        <w:rPr>
          <w:lang w:val="pt-PT"/>
        </w:rPr>
      </w:pPr>
      <w:bookmarkStart w:id="19" w:name="_Toc521962894"/>
      <w:r>
        <w:rPr>
          <w:lang w:val="pt-PT"/>
        </w:rPr>
        <w:t>Progressão da</w:t>
      </w:r>
      <w:r w:rsidR="00964AF8">
        <w:rPr>
          <w:lang w:val="pt-PT"/>
        </w:rPr>
        <w:t xml:space="preserve"> história</w:t>
      </w:r>
      <w:bookmarkEnd w:id="19"/>
    </w:p>
    <w:p w:rsidR="00964AF8" w:rsidRPr="00EF2960" w:rsidRDefault="00964AF8" w:rsidP="00964AF8">
      <w:pPr>
        <w:pStyle w:val="Instruo"/>
        <w:jc w:val="both"/>
      </w:pPr>
      <w:r>
        <w:rPr>
          <w:lang w:val="pt-PT"/>
        </w:rPr>
        <w:t>[Este tópico conta toda a história do jogo (extremamente detalhada). Se necessário, divida a história do jogo em subcapítulos</w:t>
      </w:r>
      <w:r w:rsidR="001C794B">
        <w:rPr>
          <w:lang w:val="pt-PT"/>
        </w:rPr>
        <w:t>. Este tópico é a base para a equipe artítica conceber os personagens, cenários e etc.</w:t>
      </w:r>
      <w:r>
        <w:t>]</w:t>
      </w:r>
    </w:p>
    <w:p w:rsidR="00964AF8" w:rsidRPr="00964AF8" w:rsidRDefault="00964AF8" w:rsidP="00964AF8">
      <w:pPr>
        <w:rPr>
          <w:lang w:eastAsia="en-US"/>
        </w:rPr>
      </w:pPr>
    </w:p>
    <w:sectPr w:rsidR="00964AF8" w:rsidRPr="00964AF8">
      <w:headerReference w:type="default" r:id="rId12"/>
      <w:footerReference w:type="default" r:id="rId13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1C2" w:rsidRDefault="004E51C2">
      <w:r>
        <w:separator/>
      </w:r>
    </w:p>
  </w:endnote>
  <w:endnote w:type="continuationSeparator" w:id="0">
    <w:p w:rsidR="004E51C2" w:rsidRDefault="004E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4E51C2">
            <w:fldChar w:fldCharType="begin"/>
          </w:r>
          <w:r w:rsidR="004E51C2">
            <w:instrText xml:space="preserve"> NUMPAGES </w:instrText>
          </w:r>
          <w:r w:rsidR="004E51C2">
            <w:fldChar w:fldCharType="separate"/>
          </w:r>
          <w:r w:rsidR="00E20384">
            <w:rPr>
              <w:noProof/>
            </w:rPr>
            <w:t>3</w:t>
          </w:r>
          <w:r w:rsidR="004E51C2">
            <w:rPr>
              <w:noProof/>
            </w:rPr>
            <w:fldChar w:fldCharType="end"/>
          </w:r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AB1BEEBBA174418D804ED0079C6BA26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6A25C4">
              <w:r>
                <w:rPr>
                  <w:lang w:val="pt-PT"/>
                </w:rPr>
                <w:t>&lt;Sigla do Projeto&gt; - &lt;Nome do Projeto&gt;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6A25C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&lt;X&gt;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C6D5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4E51C2">
            <w:fldChar w:fldCharType="begin"/>
          </w:r>
          <w:r w:rsidR="004E51C2">
            <w:instrText xml:space="preserve"> NUMPAGES </w:instrText>
          </w:r>
          <w:r w:rsidR="004E51C2">
            <w:fldChar w:fldCharType="separate"/>
          </w:r>
          <w:r w:rsidR="008C6D58">
            <w:rPr>
              <w:noProof/>
            </w:rPr>
            <w:t>4</w:t>
          </w:r>
          <w:r w:rsidR="004E51C2">
            <w:rPr>
              <w:noProof/>
            </w:rPr>
            <w:fldChar w:fldCharType="end"/>
          </w:r>
        </w:p>
      </w:tc>
    </w:tr>
  </w:tbl>
  <w:p w:rsidR="00CA1C0D" w:rsidRDefault="006A25C4" w:rsidP="006A25C4">
    <w:pPr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fldSimple w:instr=" DOCPROPERTY  &quot;Versão Modelo&quot;  \* MERGEFORMAT ">
      <w:r w:rsidR="00E20384"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1C2" w:rsidRDefault="004E51C2">
      <w:r>
        <w:separator/>
      </w:r>
    </w:p>
  </w:footnote>
  <w:footnote w:type="continuationSeparator" w:id="0">
    <w:p w:rsidR="004E51C2" w:rsidRDefault="004E5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595704722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9560900DE24D458A82D51BD90F82FD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84"/>
    <w:rsid w:val="000B65A4"/>
    <w:rsid w:val="000E5CBC"/>
    <w:rsid w:val="0013275D"/>
    <w:rsid w:val="00134755"/>
    <w:rsid w:val="00156BB7"/>
    <w:rsid w:val="00186210"/>
    <w:rsid w:val="001C794B"/>
    <w:rsid w:val="001F7C4D"/>
    <w:rsid w:val="00245C19"/>
    <w:rsid w:val="00271A9A"/>
    <w:rsid w:val="00276E2C"/>
    <w:rsid w:val="00280DC8"/>
    <w:rsid w:val="002C4B8C"/>
    <w:rsid w:val="002D518E"/>
    <w:rsid w:val="0037618A"/>
    <w:rsid w:val="003D28E2"/>
    <w:rsid w:val="00412ACF"/>
    <w:rsid w:val="00424835"/>
    <w:rsid w:val="004262DA"/>
    <w:rsid w:val="004C3FC9"/>
    <w:rsid w:val="004E51C2"/>
    <w:rsid w:val="0054001E"/>
    <w:rsid w:val="00572868"/>
    <w:rsid w:val="00577A27"/>
    <w:rsid w:val="00591727"/>
    <w:rsid w:val="005E46F8"/>
    <w:rsid w:val="00646A1D"/>
    <w:rsid w:val="006A25C4"/>
    <w:rsid w:val="006F3CDE"/>
    <w:rsid w:val="00706369"/>
    <w:rsid w:val="00754E2E"/>
    <w:rsid w:val="007B7D37"/>
    <w:rsid w:val="008535C4"/>
    <w:rsid w:val="008601CF"/>
    <w:rsid w:val="00866C43"/>
    <w:rsid w:val="008C6D58"/>
    <w:rsid w:val="008F5C6A"/>
    <w:rsid w:val="00964AF8"/>
    <w:rsid w:val="00970EC6"/>
    <w:rsid w:val="0099317F"/>
    <w:rsid w:val="009B1EEF"/>
    <w:rsid w:val="00A40A69"/>
    <w:rsid w:val="00B6263A"/>
    <w:rsid w:val="00B940E5"/>
    <w:rsid w:val="00BA55D0"/>
    <w:rsid w:val="00BB7C2C"/>
    <w:rsid w:val="00BD4D84"/>
    <w:rsid w:val="00C22D9B"/>
    <w:rsid w:val="00C357FE"/>
    <w:rsid w:val="00C57F62"/>
    <w:rsid w:val="00CA1C0D"/>
    <w:rsid w:val="00CF37F6"/>
    <w:rsid w:val="00D675CB"/>
    <w:rsid w:val="00D82CF1"/>
    <w:rsid w:val="00D93658"/>
    <w:rsid w:val="00DE041A"/>
    <w:rsid w:val="00E12A75"/>
    <w:rsid w:val="00E14F8E"/>
    <w:rsid w:val="00E20384"/>
    <w:rsid w:val="00E37A72"/>
    <w:rsid w:val="00E40350"/>
    <w:rsid w:val="00E63583"/>
    <w:rsid w:val="00E72350"/>
    <w:rsid w:val="00EB261B"/>
    <w:rsid w:val="00EE12F5"/>
    <w:rsid w:val="00EF2960"/>
    <w:rsid w:val="00EF3596"/>
    <w:rsid w:val="00F17D38"/>
    <w:rsid w:val="00F22AD8"/>
    <w:rsid w:val="00F43E8D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20384"/>
    <w:pPr>
      <w:ind w:left="720"/>
      <w:contextualSpacing/>
    </w:pPr>
  </w:style>
  <w:style w:type="paragraph" w:customStyle="1" w:styleId="Estilo1">
    <w:name w:val="Estilo1"/>
    <w:basedOn w:val="Ttulo1"/>
    <w:link w:val="Estilo1Char"/>
    <w:qFormat/>
    <w:rsid w:val="00EF2960"/>
    <w:pPr>
      <w:keepNext w:val="0"/>
      <w:numPr>
        <w:numId w:val="0"/>
      </w:numPr>
      <w:shd w:val="clear" w:color="auto" w:fill="FFFFFF"/>
      <w:spacing w:before="0" w:after="0" w:line="360" w:lineRule="auto"/>
      <w:textAlignment w:val="baseline"/>
    </w:pPr>
    <w:rPr>
      <w:rFonts w:ascii="Times New Roman" w:eastAsia="Calibri" w:hAnsi="Times New Roman" w:cs="Times New Roman"/>
      <w:caps w:val="0"/>
      <w:szCs w:val="24"/>
    </w:rPr>
  </w:style>
  <w:style w:type="character" w:customStyle="1" w:styleId="Estilo1Char">
    <w:name w:val="Estilo1 Char"/>
    <w:link w:val="Estilo1"/>
    <w:rsid w:val="00EF2960"/>
    <w:rPr>
      <w:rFonts w:eastAsia="Calibri"/>
      <w:b/>
      <w:sz w:val="24"/>
      <w:szCs w:val="24"/>
      <w:shd w:val="clear" w:color="auto" w:fill="FFFFFF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621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20384"/>
    <w:pPr>
      <w:ind w:left="720"/>
      <w:contextualSpacing/>
    </w:pPr>
  </w:style>
  <w:style w:type="paragraph" w:customStyle="1" w:styleId="Estilo1">
    <w:name w:val="Estilo1"/>
    <w:basedOn w:val="Ttulo1"/>
    <w:link w:val="Estilo1Char"/>
    <w:qFormat/>
    <w:rsid w:val="00EF2960"/>
    <w:pPr>
      <w:keepNext w:val="0"/>
      <w:numPr>
        <w:numId w:val="0"/>
      </w:numPr>
      <w:shd w:val="clear" w:color="auto" w:fill="FFFFFF"/>
      <w:spacing w:before="0" w:after="0" w:line="360" w:lineRule="auto"/>
      <w:textAlignment w:val="baseline"/>
    </w:pPr>
    <w:rPr>
      <w:rFonts w:ascii="Times New Roman" w:eastAsia="Calibri" w:hAnsi="Times New Roman" w:cs="Times New Roman"/>
      <w:caps w:val="0"/>
      <w:szCs w:val="24"/>
    </w:rPr>
  </w:style>
  <w:style w:type="character" w:customStyle="1" w:styleId="Estilo1Char">
    <w:name w:val="Estilo1 Char"/>
    <w:link w:val="Estilo1"/>
    <w:rsid w:val="00EF2960"/>
    <w:rPr>
      <w:rFonts w:eastAsia="Calibri"/>
      <w:b/>
      <w:sz w:val="24"/>
      <w:szCs w:val="24"/>
      <w:shd w:val="clear" w:color="auto" w:fill="FFFFFF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621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Temp\Template%20-%20Vis&#227;o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60900DE24D458A82D51BD90F82FD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A3D941-4C85-4F91-9E13-934BBD83548A}"/>
      </w:docPartPr>
      <w:docPartBody>
        <w:p w:rsidR="00C74CB1" w:rsidRDefault="00C74CB1">
          <w:pPr>
            <w:pStyle w:val="9560900DE24D458A82D51BD90F82FDC9"/>
          </w:pPr>
          <w:r w:rsidRPr="003D2951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B1"/>
    <w:rsid w:val="00770671"/>
    <w:rsid w:val="00BE2C77"/>
    <w:rsid w:val="00C74CB1"/>
    <w:rsid w:val="00E6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E9B6720494A49039EED4B03D2E02D9E">
    <w:name w:val="AE9B6720494A49039EED4B03D2E02D9E"/>
  </w:style>
  <w:style w:type="paragraph" w:customStyle="1" w:styleId="9560900DE24D458A82D51BD90F82FDC9">
    <w:name w:val="9560900DE24D458A82D51BD90F82FDC9"/>
  </w:style>
  <w:style w:type="paragraph" w:customStyle="1" w:styleId="AB1BEEBBA174418D804ED0079C6BA262">
    <w:name w:val="AB1BEEBBA174418D804ED0079C6BA262"/>
  </w:style>
  <w:style w:type="paragraph" w:customStyle="1" w:styleId="0B6006BA6B6B47E9AF3BFF8FC30A83C4">
    <w:name w:val="0B6006BA6B6B47E9AF3BFF8FC30A83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E9B6720494A49039EED4B03D2E02D9E">
    <w:name w:val="AE9B6720494A49039EED4B03D2E02D9E"/>
  </w:style>
  <w:style w:type="paragraph" w:customStyle="1" w:styleId="9560900DE24D458A82D51BD90F82FDC9">
    <w:name w:val="9560900DE24D458A82D51BD90F82FDC9"/>
  </w:style>
  <w:style w:type="paragraph" w:customStyle="1" w:styleId="AB1BEEBBA174418D804ED0079C6BA262">
    <w:name w:val="AB1BEEBBA174418D804ED0079C6BA262"/>
  </w:style>
  <w:style w:type="paragraph" w:customStyle="1" w:styleId="0B6006BA6B6B47E9AF3BFF8FC30A83C4">
    <w:name w:val="0B6006BA6B6B47E9AF3BFF8FC30A83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26EA4-9B92-49F7-8904-6A4895EF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Visão-1.dotx</Template>
  <TotalTime>16</TotalTime>
  <Pages>4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&lt;Sigla do Projeto&gt; - &lt;Nome do Projeto&gt;</Manager>
  <Company/>
  <LinksUpToDate>false</LinksUpToDate>
  <CharactersWithSpaces>1872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&lt;X&gt;</dc:subject>
  <dc:creator>aluno</dc:creator>
  <cp:lastModifiedBy>dener cavallaro</cp:lastModifiedBy>
  <cp:revision>7</cp:revision>
  <cp:lastPrinted>2005-05-17T17:30:00Z</cp:lastPrinted>
  <dcterms:created xsi:type="dcterms:W3CDTF">2018-08-03T14:53:00Z</dcterms:created>
  <dcterms:modified xsi:type="dcterms:W3CDTF">2018-08-14T01:32:00Z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